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558B4" w14:textId="77777777" w:rsidR="00691BEE" w:rsidRPr="00A31E5F" w:rsidRDefault="00691BEE" w:rsidP="00691BEE">
      <w:pPr>
        <w:tabs>
          <w:tab w:val="left" w:pos="4536"/>
        </w:tabs>
        <w:rPr>
          <w:rFonts w:ascii="Leelawadee" w:hAnsi="Leelawadee" w:cs="Leelawadee"/>
        </w:rPr>
      </w:pPr>
    </w:p>
    <w:tbl>
      <w:tblPr>
        <w:tblW w:w="4960" w:type="pct"/>
        <w:jc w:val="center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  <w:tblDescription w:val="Layout table"/>
      </w:tblPr>
      <w:tblGrid>
        <w:gridCol w:w="819"/>
        <w:gridCol w:w="3292"/>
        <w:gridCol w:w="1022"/>
        <w:gridCol w:w="5884"/>
      </w:tblGrid>
      <w:tr w:rsidR="00647A4B" w:rsidRPr="00AC1054" w14:paraId="7F4B045D" w14:textId="77777777" w:rsidTr="00AD5DE5">
        <w:trPr>
          <w:trHeight w:val="78"/>
          <w:jc w:val="center"/>
        </w:trPr>
        <w:tc>
          <w:tcPr>
            <w:tcW w:w="4111" w:type="dxa"/>
            <w:gridSpan w:val="2"/>
            <w:vAlign w:val="center"/>
          </w:tcPr>
          <w:p w14:paraId="3328BD25" w14:textId="77777777" w:rsidR="00647A4B" w:rsidRPr="00AC1054" w:rsidRDefault="00647A4B" w:rsidP="00691BEE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</w:tc>
        <w:tc>
          <w:tcPr>
            <w:tcW w:w="1022" w:type="dxa"/>
            <w:vMerge w:val="restart"/>
          </w:tcPr>
          <w:p w14:paraId="3CED006B" w14:textId="77777777" w:rsidR="00647A4B" w:rsidRPr="00AC1054" w:rsidRDefault="00647A4B" w:rsidP="00590471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  <w:p w14:paraId="6B35E9C0" w14:textId="77777777" w:rsidR="00691BEE" w:rsidRPr="00AC1054" w:rsidRDefault="00691BEE" w:rsidP="00590471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  <w:p w14:paraId="0E5565A3" w14:textId="77777777" w:rsidR="00691BEE" w:rsidRPr="00AC1054" w:rsidRDefault="00691BEE" w:rsidP="00590471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  <w:p w14:paraId="7D28CD7E" w14:textId="77777777" w:rsidR="00691BEE" w:rsidRPr="00AC1054" w:rsidRDefault="00691BEE" w:rsidP="00691BEE">
            <w:pPr>
              <w:pStyle w:val="BodyText"/>
              <w:kinsoku w:val="0"/>
              <w:overflowPunct w:val="0"/>
              <w:ind w:right="17"/>
              <w:rPr>
                <w:rFonts w:ascii="Leelawadee" w:hAnsi="Leelawadee" w:cs="Leelawadee"/>
              </w:rPr>
            </w:pPr>
          </w:p>
        </w:tc>
        <w:tc>
          <w:tcPr>
            <w:tcW w:w="5884" w:type="dxa"/>
            <w:vMerge w:val="restart"/>
          </w:tcPr>
          <w:p w14:paraId="21604C38" w14:textId="0415E5EF" w:rsidR="00647A4B" w:rsidRPr="00AC1054" w:rsidRDefault="00691BEE" w:rsidP="00691BEE">
            <w:pPr>
              <w:pStyle w:val="Title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</w:rPr>
              <w:t>NERYS</w:t>
            </w:r>
            <w:r w:rsidR="00647A4B" w:rsidRPr="00AC1054">
              <w:rPr>
                <w:rFonts w:ascii="Leelawadee" w:hAnsi="Leelawadee" w:cs="Leelawadee" w:hint="cs"/>
              </w:rPr>
              <w:t xml:space="preserve"> </w:t>
            </w:r>
            <w:r w:rsidRPr="00AC1054">
              <w:rPr>
                <w:rFonts w:ascii="Leelawadee" w:hAnsi="Leelawadee" w:cs="Leelawadee" w:hint="cs"/>
              </w:rPr>
              <w:t>ANDREA PETROU</w:t>
            </w:r>
          </w:p>
          <w:p w14:paraId="34918365" w14:textId="79AC888B" w:rsidR="004C16C7" w:rsidRPr="00AC1054" w:rsidRDefault="007C3DBE" w:rsidP="00AC1054">
            <w:pPr>
              <w:rPr>
                <w:rFonts w:ascii="Leelawadee" w:hAnsi="Leelawadee" w:cs="Leelawadee"/>
                <w:sz w:val="20"/>
                <w:szCs w:val="20"/>
              </w:rPr>
            </w:pPr>
            <w:r>
              <w:rPr>
                <w:rFonts w:ascii="Leelawadee" w:hAnsi="Leelawadee" w:cs="Leelawadee"/>
                <w:sz w:val="20"/>
                <w:szCs w:val="20"/>
              </w:rPr>
              <w:t xml:space="preserve">I am a </w:t>
            </w:r>
            <w:r w:rsidR="00ED22BA">
              <w:rPr>
                <w:rFonts w:ascii="Leelawadee" w:hAnsi="Leelawadee" w:cs="Leelawadee"/>
                <w:sz w:val="20"/>
                <w:szCs w:val="20"/>
              </w:rPr>
              <w:t>friendly</w:t>
            </w:r>
            <w:r w:rsidR="004C16C7" w:rsidRPr="00AC1054">
              <w:rPr>
                <w:rFonts w:ascii="Leelawadee" w:hAnsi="Leelawadee" w:cs="Leelawadee" w:hint="cs"/>
                <w:sz w:val="20"/>
                <w:szCs w:val="20"/>
              </w:rPr>
              <w:t xml:space="preserve"> </w:t>
            </w:r>
            <w:r w:rsidR="00182225" w:rsidRPr="00AC1054">
              <w:rPr>
                <w:rFonts w:ascii="Leelawadee" w:hAnsi="Leelawadee" w:cs="Leelawadee" w:hint="cs"/>
                <w:sz w:val="20"/>
                <w:szCs w:val="20"/>
              </w:rPr>
              <w:t xml:space="preserve">and hardworking individual with a can-do attitude. I have had plenty of experience </w:t>
            </w:r>
            <w:r w:rsidR="009628CC" w:rsidRPr="00AC1054">
              <w:rPr>
                <w:rFonts w:ascii="Leelawadee" w:hAnsi="Leelawadee" w:cs="Leelawadee" w:hint="cs"/>
                <w:sz w:val="20"/>
                <w:szCs w:val="20"/>
              </w:rPr>
              <w:t>over</w:t>
            </w:r>
            <w:r w:rsidR="00182225" w:rsidRPr="00AC1054">
              <w:rPr>
                <w:rFonts w:ascii="Leelawadee" w:hAnsi="Leelawadee" w:cs="Leelawadee" w:hint="cs"/>
                <w:sz w:val="20"/>
                <w:szCs w:val="20"/>
              </w:rPr>
              <w:t xml:space="preserve"> the past two years </w:t>
            </w:r>
            <w:r w:rsidR="002B525F" w:rsidRPr="00AC1054">
              <w:rPr>
                <w:rFonts w:ascii="Leelawadee" w:hAnsi="Leelawadee" w:cs="Leelawadee" w:hint="cs"/>
                <w:sz w:val="20"/>
                <w:szCs w:val="20"/>
              </w:rPr>
              <w:t xml:space="preserve">in customer service </w:t>
            </w:r>
            <w:r w:rsidR="00A5390F">
              <w:rPr>
                <w:rFonts w:ascii="Leelawadee" w:hAnsi="Leelawadee" w:cs="Leelawadee"/>
                <w:sz w:val="20"/>
                <w:szCs w:val="20"/>
              </w:rPr>
              <w:t xml:space="preserve">and would be </w:t>
            </w:r>
            <w:proofErr w:type="gramStart"/>
            <w:r w:rsidR="00A5390F">
              <w:rPr>
                <w:rFonts w:ascii="Leelawadee" w:hAnsi="Leelawadee" w:cs="Leelawadee"/>
                <w:sz w:val="20"/>
                <w:szCs w:val="20"/>
              </w:rPr>
              <w:t>a valuable asset</w:t>
            </w:r>
            <w:proofErr w:type="gramEnd"/>
            <w:r w:rsidR="00A5390F">
              <w:rPr>
                <w:rFonts w:ascii="Leelawadee" w:hAnsi="Leelawadee" w:cs="Leelawadee"/>
                <w:sz w:val="20"/>
                <w:szCs w:val="20"/>
              </w:rPr>
              <w:t xml:space="preserve"> to your business. </w:t>
            </w:r>
          </w:p>
          <w:p w14:paraId="0658B420" w14:textId="36068E65" w:rsidR="00647A4B" w:rsidRPr="00AC1054" w:rsidRDefault="00691BEE" w:rsidP="00C4452C">
            <w:pPr>
              <w:pStyle w:val="Heading1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</w:rPr>
              <w:t>SKILLS</w:t>
            </w:r>
          </w:p>
          <w:p w14:paraId="4B036E52" w14:textId="77777777" w:rsidR="00691BEE" w:rsidRPr="00AC1054" w:rsidRDefault="009E5C5F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Strong</w:t>
            </w:r>
            <w:r w:rsidR="00691BEE" w:rsidRPr="00AC1054">
              <w:rPr>
                <w:rFonts w:ascii="Leelawadee" w:hAnsi="Leelawadee" w:cs="Leelawadee" w:hint="cs"/>
                <w:sz w:val="20"/>
                <w:szCs w:val="20"/>
              </w:rPr>
              <w:t xml:space="preserve"> organizational </w:t>
            </w:r>
            <w:r w:rsidRPr="00AC1054">
              <w:rPr>
                <w:rFonts w:ascii="Leelawadee" w:hAnsi="Leelawadee" w:cs="Leelawadee" w:hint="cs"/>
                <w:sz w:val="20"/>
                <w:szCs w:val="20"/>
              </w:rPr>
              <w:t xml:space="preserve">&amp; multitasking </w:t>
            </w:r>
            <w:r w:rsidR="00691BEE" w:rsidRPr="00AC1054">
              <w:rPr>
                <w:rFonts w:ascii="Leelawadee" w:hAnsi="Leelawadee" w:cs="Leelawadee" w:hint="cs"/>
                <w:sz w:val="20"/>
                <w:szCs w:val="20"/>
              </w:rPr>
              <w:t xml:space="preserve">skills </w:t>
            </w:r>
          </w:p>
          <w:p w14:paraId="5DAC0F83" w14:textId="77777777" w:rsidR="00691BEE" w:rsidRPr="00AC1054" w:rsidRDefault="009E5C5F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 xml:space="preserve">Excellent team working skills </w:t>
            </w:r>
          </w:p>
          <w:p w14:paraId="2CDBF89F" w14:textId="77777777" w:rsidR="009E5C5F" w:rsidRPr="00AC1054" w:rsidRDefault="009E5C5F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Self-sufficient</w:t>
            </w:r>
          </w:p>
          <w:p w14:paraId="0D043860" w14:textId="77777777" w:rsidR="009E5C5F" w:rsidRPr="00AC1054" w:rsidRDefault="009E5C5F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Effective analytical skills and dynamic thinking</w:t>
            </w:r>
          </w:p>
          <w:p w14:paraId="75F36F52" w14:textId="77777777" w:rsidR="009E5C5F" w:rsidRPr="00AC1054" w:rsidRDefault="009E5C5F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Strong verbal and written communication skills</w:t>
            </w:r>
          </w:p>
          <w:p w14:paraId="1702A2B0" w14:textId="77777777" w:rsidR="009E5C5F" w:rsidRPr="00AC1054" w:rsidRDefault="009E5C5F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Great attention to detail</w:t>
            </w:r>
          </w:p>
          <w:p w14:paraId="5B280431" w14:textId="77777777" w:rsidR="009E5C5F" w:rsidRPr="00AC1054" w:rsidRDefault="009E5C5F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Microsoft Excel, Word, PowerPoint &amp; Publisher</w:t>
            </w:r>
          </w:p>
          <w:p w14:paraId="0A28F5DE" w14:textId="77777777" w:rsidR="009E5C5F" w:rsidRPr="00AC1054" w:rsidRDefault="009E5C5F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Exceptional time management</w:t>
            </w:r>
          </w:p>
          <w:p w14:paraId="1994D64A" w14:textId="77777777" w:rsidR="00B530D7" w:rsidRDefault="00B530D7" w:rsidP="00691BEE">
            <w:pPr>
              <w:pStyle w:val="Heading1"/>
              <w:rPr>
                <w:rFonts w:ascii="Leelawadee" w:hAnsi="Leelawadee" w:cs="Leelawadee"/>
              </w:rPr>
            </w:pPr>
          </w:p>
          <w:p w14:paraId="35D65BC1" w14:textId="6F0478A2" w:rsidR="00691BEE" w:rsidRPr="00AC1054" w:rsidRDefault="00691BEE" w:rsidP="00691BEE">
            <w:pPr>
              <w:pStyle w:val="Heading1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</w:rPr>
              <w:t>experience</w:t>
            </w:r>
          </w:p>
          <w:p w14:paraId="7B8AC1FE" w14:textId="77777777" w:rsidR="00691BEE" w:rsidRPr="00AC1054" w:rsidRDefault="00DF67B4" w:rsidP="00691BEE">
            <w:pPr>
              <w:pStyle w:val="Heading2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</w:rPr>
              <w:t>[Nov 2017] – [July 2018]</w:t>
            </w:r>
          </w:p>
          <w:p w14:paraId="15412709" w14:textId="77777777" w:rsidR="00691BEE" w:rsidRPr="00AC1054" w:rsidRDefault="00DF67B4" w:rsidP="00691BEE">
            <w:pPr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</w:rPr>
              <w:t>Waitress</w:t>
            </w:r>
            <w:r w:rsidR="00691BEE" w:rsidRPr="00AC1054">
              <w:rPr>
                <w:rFonts w:ascii="Leelawadee" w:hAnsi="Leelawadee" w:cs="Leelawadee" w:hint="cs"/>
              </w:rPr>
              <w:t xml:space="preserve"> </w:t>
            </w:r>
            <w:r w:rsidR="00691BEE" w:rsidRPr="00AC1054">
              <w:rPr>
                <w:rStyle w:val="Strong"/>
                <w:rFonts w:ascii="Leelawadee" w:hAnsi="Leelawadee" w:cs="Leelawadee" w:hint="cs"/>
                <w:color w:val="auto"/>
              </w:rPr>
              <w:t>•</w:t>
            </w:r>
            <w:r w:rsidR="00691BEE" w:rsidRPr="00AC1054">
              <w:rPr>
                <w:rFonts w:ascii="Leelawadee" w:hAnsi="Leelawadee" w:cs="Leelawadee" w:hint="cs"/>
              </w:rPr>
              <w:t xml:space="preserve"> </w:t>
            </w:r>
            <w:r w:rsidRPr="00AC1054">
              <w:rPr>
                <w:rFonts w:ascii="Leelawadee" w:hAnsi="Leelawadee" w:cs="Leelawadee" w:hint="cs"/>
              </w:rPr>
              <w:t xml:space="preserve">Jerk Kitchen </w:t>
            </w:r>
          </w:p>
          <w:p w14:paraId="7F833E30" w14:textId="77777777" w:rsidR="00691BEE" w:rsidRPr="00AC1054" w:rsidRDefault="00DF67B4" w:rsidP="00691BEE">
            <w:pPr>
              <w:pStyle w:val="Heading2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</w:rPr>
              <w:t xml:space="preserve">[Nov 2018] </w:t>
            </w:r>
            <w:r w:rsidR="00691BEE" w:rsidRPr="00AC1054">
              <w:rPr>
                <w:rFonts w:ascii="Leelawadee" w:hAnsi="Leelawadee" w:cs="Leelawadee" w:hint="cs"/>
              </w:rPr>
              <w:t>–</w:t>
            </w:r>
            <w:r w:rsidRPr="00AC1054">
              <w:rPr>
                <w:rFonts w:ascii="Leelawadee" w:hAnsi="Leelawadee" w:cs="Leelawadee" w:hint="cs"/>
              </w:rPr>
              <w:t xml:space="preserve"> [Aug 2019]</w:t>
            </w:r>
          </w:p>
          <w:p w14:paraId="7E3591AF" w14:textId="59D245D6" w:rsidR="00A5390F" w:rsidRPr="00AC1054" w:rsidRDefault="00DF67B4" w:rsidP="00691BEE">
            <w:pPr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</w:rPr>
              <w:t>Waitress</w:t>
            </w:r>
            <w:r w:rsidR="00691BEE" w:rsidRPr="00AC1054">
              <w:rPr>
                <w:rFonts w:ascii="Leelawadee" w:hAnsi="Leelawadee" w:cs="Leelawadee" w:hint="cs"/>
              </w:rPr>
              <w:t xml:space="preserve"> • </w:t>
            </w:r>
            <w:r w:rsidRPr="00AC1054">
              <w:rPr>
                <w:rFonts w:ascii="Leelawadee" w:hAnsi="Leelawadee" w:cs="Leelawadee" w:hint="cs"/>
              </w:rPr>
              <w:t>FOH Team Member</w:t>
            </w:r>
            <w:r w:rsidR="00691BEE" w:rsidRPr="00AC1054">
              <w:rPr>
                <w:rFonts w:ascii="Leelawadee" w:hAnsi="Leelawadee" w:cs="Leelawadee" w:hint="cs"/>
              </w:rPr>
              <w:t xml:space="preserve"> • </w:t>
            </w:r>
            <w:r w:rsidRPr="00AC1054">
              <w:rPr>
                <w:rFonts w:ascii="Leelawadee" w:hAnsi="Leelawadee" w:cs="Leelawadee" w:hint="cs"/>
              </w:rPr>
              <w:t>McMullen’s</w:t>
            </w:r>
          </w:p>
          <w:p w14:paraId="419F12F7" w14:textId="77777777" w:rsidR="009C5C67" w:rsidRPr="00AC1054" w:rsidRDefault="009C5C67" w:rsidP="009C5C67">
            <w:pPr>
              <w:rPr>
                <w:rFonts w:ascii="Leelawadee" w:hAnsi="Leelawadee" w:cs="Leelawadee"/>
              </w:rPr>
            </w:pPr>
          </w:p>
          <w:p w14:paraId="0EA75511" w14:textId="3E972361" w:rsidR="009C5C67" w:rsidRPr="00AC1054" w:rsidRDefault="009C5C67" w:rsidP="009C5C67">
            <w:pPr>
              <w:pStyle w:val="Heading1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</w:rPr>
              <w:t>ROLES</w:t>
            </w:r>
          </w:p>
          <w:p w14:paraId="7F9F89B2" w14:textId="77777777" w:rsidR="006B735D" w:rsidRPr="00AC1054" w:rsidRDefault="006B735D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 xml:space="preserve">Serving customers (1-1 sales experience) </w:t>
            </w:r>
          </w:p>
          <w:p w14:paraId="26726714" w14:textId="77777777" w:rsidR="006B735D" w:rsidRPr="00AC1054" w:rsidRDefault="006B735D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 xml:space="preserve">Cooking and kitchen cleaning/maintenance </w:t>
            </w:r>
          </w:p>
          <w:p w14:paraId="0DE93606" w14:textId="77777777" w:rsidR="006B735D" w:rsidRPr="00AC1054" w:rsidRDefault="006B735D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Maintenance of customer dining area</w:t>
            </w:r>
          </w:p>
          <w:p w14:paraId="46CA29CB" w14:textId="77777777" w:rsidR="006B735D" w:rsidRPr="00AC1054" w:rsidRDefault="006B735D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Exceeding customer expectation</w:t>
            </w:r>
          </w:p>
          <w:p w14:paraId="54B231A1" w14:textId="77777777" w:rsidR="006B735D" w:rsidRPr="00AC1054" w:rsidRDefault="006B735D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 xml:space="preserve">Promoting specialty products and product knowledge </w:t>
            </w:r>
          </w:p>
          <w:p w14:paraId="5326C202" w14:textId="77777777" w:rsidR="006B735D" w:rsidRPr="00AC1054" w:rsidRDefault="006B735D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Resolving customer service issues</w:t>
            </w:r>
          </w:p>
          <w:p w14:paraId="10ED9C5F" w14:textId="77777777" w:rsidR="006B735D" w:rsidRPr="00AC1054" w:rsidRDefault="006B735D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 xml:space="preserve">Effective communication with customers and my colleagues </w:t>
            </w:r>
          </w:p>
          <w:p w14:paraId="0694B398" w14:textId="77777777" w:rsidR="006B735D" w:rsidRPr="00AC1054" w:rsidRDefault="006B735D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Time management during peak business times, multi-tasking and working as a team</w:t>
            </w:r>
          </w:p>
          <w:p w14:paraId="11BA81D9" w14:textId="77777777" w:rsidR="006B735D" w:rsidRPr="00AC1054" w:rsidRDefault="006B735D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Supporting my co-workers</w:t>
            </w:r>
          </w:p>
          <w:p w14:paraId="3B141B14" w14:textId="77777777" w:rsidR="006B735D" w:rsidRPr="00AC1054" w:rsidRDefault="006B735D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POS System</w:t>
            </w:r>
          </w:p>
          <w:p w14:paraId="0D5F9F6B" w14:textId="77777777" w:rsidR="006B735D" w:rsidRPr="00AC1054" w:rsidRDefault="006B735D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Restocking</w:t>
            </w:r>
          </w:p>
          <w:p w14:paraId="2873747C" w14:textId="61633810" w:rsidR="006B735D" w:rsidRDefault="006B735D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 xml:space="preserve">Working in a fast-paced environment </w:t>
            </w:r>
          </w:p>
          <w:p w14:paraId="366AA8E3" w14:textId="6AFF2851" w:rsidR="006A13E0" w:rsidRDefault="006A13E0" w:rsidP="004C16C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>
              <w:rPr>
                <w:rFonts w:ascii="Leelawadee" w:hAnsi="Leelawadee" w:cs="Leelawadee"/>
                <w:sz w:val="20"/>
                <w:szCs w:val="20"/>
              </w:rPr>
              <w:t>Assess customer needs</w:t>
            </w:r>
          </w:p>
          <w:p w14:paraId="59BA93F3" w14:textId="3C3EC4E3" w:rsidR="00A5390F" w:rsidRPr="00AC1054" w:rsidRDefault="00A5390F" w:rsidP="00A5390F">
            <w:pPr>
              <w:pStyle w:val="ListBullet"/>
              <w:numPr>
                <w:ilvl w:val="0"/>
                <w:numId w:val="0"/>
              </w:numPr>
              <w:rPr>
                <w:rFonts w:ascii="Leelawadee" w:hAnsi="Leelawadee" w:cs="Leelawadee"/>
                <w:sz w:val="20"/>
                <w:szCs w:val="20"/>
              </w:rPr>
            </w:pPr>
          </w:p>
          <w:p w14:paraId="5D8A4CB4" w14:textId="77777777" w:rsidR="00B530D7" w:rsidRDefault="00B530D7" w:rsidP="00B530D7">
            <w:pPr>
              <w:pStyle w:val="Heading1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</w:rPr>
              <w:t>Education</w:t>
            </w:r>
          </w:p>
          <w:p w14:paraId="1DAD6CD6" w14:textId="77777777" w:rsidR="00B530D7" w:rsidRPr="00B530D7" w:rsidRDefault="00B530D7" w:rsidP="00B530D7">
            <w:pPr>
              <w:pStyle w:val="ListBullet"/>
              <w:numPr>
                <w:ilvl w:val="0"/>
                <w:numId w:val="0"/>
              </w:numPr>
              <w:rPr>
                <w:rFonts w:ascii="Leelawadee" w:hAnsi="Leelawadee" w:cs="Leelawadee"/>
                <w:b/>
                <w:bCs/>
                <w:sz w:val="24"/>
                <w:szCs w:val="24"/>
              </w:rPr>
            </w:pPr>
            <w:r w:rsidRPr="00F22400">
              <w:rPr>
                <w:b/>
                <w:bCs/>
                <w:i/>
                <w:sz w:val="24"/>
                <w:szCs w:val="24"/>
              </w:rPr>
              <w:t>Level 2 Food and Hygiene for Catering Course</w:t>
            </w:r>
          </w:p>
          <w:p w14:paraId="2135003F" w14:textId="77777777" w:rsidR="00B530D7" w:rsidRPr="00AC1054" w:rsidRDefault="00B530D7" w:rsidP="00B530D7">
            <w:pPr>
              <w:pStyle w:val="Heading2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</w:rPr>
              <w:t>The Broxbourne School, [2012-2019]</w:t>
            </w:r>
          </w:p>
          <w:p w14:paraId="095734B3" w14:textId="77777777" w:rsidR="00B530D7" w:rsidRPr="00AC1054" w:rsidRDefault="00B530D7" w:rsidP="00B530D7">
            <w:pPr>
              <w:pStyle w:val="ListBullet"/>
              <w:numPr>
                <w:ilvl w:val="0"/>
                <w:numId w:val="0"/>
              </w:numPr>
              <w:ind w:left="360"/>
              <w:rPr>
                <w:rFonts w:ascii="Leelawadee" w:hAnsi="Leelawadee" w:cs="Leelawadee"/>
              </w:rPr>
            </w:pPr>
          </w:p>
          <w:p w14:paraId="718D7943" w14:textId="77777777" w:rsidR="00B530D7" w:rsidRPr="00AC1054" w:rsidRDefault="00B530D7" w:rsidP="00B530D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GCSE’s</w:t>
            </w:r>
          </w:p>
          <w:p w14:paraId="5B71EF0E" w14:textId="77777777" w:rsidR="00B530D7" w:rsidRPr="00AC1054" w:rsidRDefault="00B530D7" w:rsidP="00B530D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English Language – 9</w:t>
            </w:r>
          </w:p>
          <w:p w14:paraId="3CECE5B2" w14:textId="77777777" w:rsidR="00B530D7" w:rsidRPr="00AC1054" w:rsidRDefault="00B530D7" w:rsidP="00B530D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English Literature - 8</w:t>
            </w:r>
          </w:p>
          <w:p w14:paraId="6734AFEF" w14:textId="77777777" w:rsidR="00B530D7" w:rsidRPr="00AC1054" w:rsidRDefault="00B530D7" w:rsidP="00B530D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Mathematics – 7</w:t>
            </w:r>
          </w:p>
          <w:p w14:paraId="6B4E4E98" w14:textId="77777777" w:rsidR="00B530D7" w:rsidRPr="00AC1054" w:rsidRDefault="00B530D7" w:rsidP="00B530D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History – B</w:t>
            </w:r>
          </w:p>
          <w:p w14:paraId="362A1734" w14:textId="77777777" w:rsidR="00B530D7" w:rsidRPr="00AC1054" w:rsidRDefault="00B530D7" w:rsidP="00B530D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 xml:space="preserve">German – B </w:t>
            </w:r>
          </w:p>
          <w:p w14:paraId="07C8F4A5" w14:textId="77777777" w:rsidR="00B530D7" w:rsidRPr="00AC1054" w:rsidRDefault="00B530D7" w:rsidP="00B530D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Chemistry - A*</w:t>
            </w:r>
          </w:p>
          <w:p w14:paraId="435E0DBF" w14:textId="77777777" w:rsidR="00B530D7" w:rsidRPr="00AC1054" w:rsidRDefault="00B530D7" w:rsidP="00B530D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Biology – A</w:t>
            </w:r>
          </w:p>
          <w:p w14:paraId="0A422DE2" w14:textId="77777777" w:rsidR="00B530D7" w:rsidRPr="00AC1054" w:rsidRDefault="00B530D7" w:rsidP="00B530D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Physics – A</w:t>
            </w:r>
          </w:p>
          <w:p w14:paraId="27E6F43F" w14:textId="77777777" w:rsidR="00B530D7" w:rsidRPr="00AC1054" w:rsidRDefault="00B530D7" w:rsidP="00B530D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Business – A</w:t>
            </w:r>
          </w:p>
          <w:p w14:paraId="6234D0C1" w14:textId="77777777" w:rsidR="00B530D7" w:rsidRPr="00AC1054" w:rsidRDefault="00B530D7" w:rsidP="00B530D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Graphics – B</w:t>
            </w:r>
          </w:p>
          <w:p w14:paraId="1F395AFA" w14:textId="77777777" w:rsidR="00B530D7" w:rsidRPr="00AC1054" w:rsidRDefault="00B530D7" w:rsidP="00B530D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Computer Science – D*</w:t>
            </w:r>
          </w:p>
          <w:p w14:paraId="7663DAA5" w14:textId="77777777" w:rsidR="00B530D7" w:rsidRPr="00AC1054" w:rsidRDefault="00B530D7" w:rsidP="00B530D7">
            <w:pPr>
              <w:spacing w:after="0"/>
              <w:rPr>
                <w:rFonts w:ascii="Leelawadee" w:hAnsi="Leelawadee" w:cs="Leelawadee"/>
                <w:sz w:val="18"/>
                <w:szCs w:val="18"/>
              </w:rPr>
            </w:pPr>
          </w:p>
          <w:p w14:paraId="6FC7E420" w14:textId="77777777" w:rsidR="00B530D7" w:rsidRPr="00AC1054" w:rsidRDefault="00B530D7" w:rsidP="00B530D7">
            <w:pPr>
              <w:spacing w:after="120"/>
              <w:rPr>
                <w:rFonts w:ascii="Leelawadee" w:hAnsi="Leelawadee" w:cs="Leelawadee"/>
                <w:i/>
                <w:iCs/>
                <w:sz w:val="18"/>
                <w:szCs w:val="18"/>
              </w:rPr>
            </w:pPr>
            <w:r w:rsidRPr="00AC1054">
              <w:rPr>
                <w:rFonts w:ascii="Leelawadee" w:hAnsi="Leelawadee" w:cs="Leelawadee" w:hint="cs"/>
                <w:i/>
                <w:iCs/>
                <w:sz w:val="18"/>
                <w:szCs w:val="18"/>
              </w:rPr>
              <w:t>A-Level’s</w:t>
            </w:r>
          </w:p>
          <w:p w14:paraId="628786F3" w14:textId="77777777" w:rsidR="00B530D7" w:rsidRPr="00AC1054" w:rsidRDefault="00B530D7" w:rsidP="00B530D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Chemistry – B</w:t>
            </w:r>
          </w:p>
          <w:p w14:paraId="045104B4" w14:textId="77777777" w:rsidR="00B530D7" w:rsidRPr="00AC1054" w:rsidRDefault="00B530D7" w:rsidP="00B530D7">
            <w:pPr>
              <w:pStyle w:val="ListBullet"/>
              <w:rPr>
                <w:rFonts w:ascii="Leelawadee" w:hAnsi="Leelawadee" w:cs="Leelawadee"/>
                <w:sz w:val="20"/>
                <w:szCs w:val="20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>Biology – C</w:t>
            </w:r>
          </w:p>
          <w:p w14:paraId="332E1A80" w14:textId="77777777" w:rsidR="00B530D7" w:rsidRPr="00881A54" w:rsidRDefault="00B530D7" w:rsidP="00B530D7">
            <w:pPr>
              <w:pStyle w:val="ListBullet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  <w:sz w:val="20"/>
                <w:szCs w:val="20"/>
              </w:rPr>
              <w:t xml:space="preserve">Art, Craft &amp; Design </w:t>
            </w:r>
            <w:r>
              <w:rPr>
                <w:rFonts w:ascii="Leelawadee" w:hAnsi="Leelawadee" w:cs="Leelawadee"/>
                <w:sz w:val="20"/>
                <w:szCs w:val="20"/>
              </w:rPr>
              <w:t>–</w:t>
            </w:r>
            <w:r w:rsidRPr="00AC1054">
              <w:rPr>
                <w:rFonts w:ascii="Leelawadee" w:hAnsi="Leelawadee" w:cs="Leelawadee" w:hint="cs"/>
                <w:sz w:val="20"/>
                <w:szCs w:val="20"/>
              </w:rPr>
              <w:t xml:space="preserve"> B</w:t>
            </w:r>
          </w:p>
          <w:p w14:paraId="0ABB6151" w14:textId="77777777" w:rsidR="00B530D7" w:rsidRDefault="00B530D7" w:rsidP="00B530D7">
            <w:pPr>
              <w:pStyle w:val="ListBullet"/>
              <w:numPr>
                <w:ilvl w:val="0"/>
                <w:numId w:val="0"/>
              </w:numPr>
              <w:ind w:left="360" w:hanging="360"/>
              <w:rPr>
                <w:rFonts w:ascii="Leelawadee" w:hAnsi="Leelawadee" w:cs="Leelawadee"/>
                <w:sz w:val="20"/>
                <w:szCs w:val="20"/>
              </w:rPr>
            </w:pPr>
          </w:p>
          <w:p w14:paraId="595A7BC4" w14:textId="28B97D84" w:rsidR="009C5C67" w:rsidRPr="00AC1054" w:rsidRDefault="009C5C67" w:rsidP="009C5C67">
            <w:pPr>
              <w:rPr>
                <w:rFonts w:ascii="Leelawadee" w:hAnsi="Leelawadee" w:cs="Leelawadee"/>
              </w:rPr>
            </w:pPr>
          </w:p>
        </w:tc>
      </w:tr>
      <w:tr w:rsidR="00F51250" w:rsidRPr="00AC1054" w14:paraId="78ED2E3B" w14:textId="77777777" w:rsidTr="00AD5DE5">
        <w:trPr>
          <w:trHeight w:val="679"/>
          <w:jc w:val="center"/>
        </w:trPr>
        <w:tc>
          <w:tcPr>
            <w:tcW w:w="4111" w:type="dxa"/>
            <w:gridSpan w:val="2"/>
            <w:tcMar>
              <w:left w:w="0" w:type="dxa"/>
              <w:right w:w="0" w:type="dxa"/>
            </w:tcMar>
          </w:tcPr>
          <w:p w14:paraId="7BF34EC8" w14:textId="77777777" w:rsidR="00F51250" w:rsidRPr="00AC1054" w:rsidRDefault="00F51250" w:rsidP="00F51250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  <w:p w14:paraId="4022372E" w14:textId="77777777" w:rsidR="00691BEE" w:rsidRPr="00AC1054" w:rsidRDefault="00691BEE" w:rsidP="00F51250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  <w:p w14:paraId="7BABC888" w14:textId="77777777" w:rsidR="00691BEE" w:rsidRPr="00AC1054" w:rsidRDefault="00691BEE" w:rsidP="00F51250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  <w:p w14:paraId="08390E08" w14:textId="77777777" w:rsidR="00691BEE" w:rsidRPr="00AC1054" w:rsidRDefault="00691BEE" w:rsidP="00F51250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  <w:p w14:paraId="3E94A575" w14:textId="77777777" w:rsidR="00691BEE" w:rsidRPr="00AC1054" w:rsidRDefault="00691BEE" w:rsidP="00F51250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  <w:p w14:paraId="2CCF4337" w14:textId="77777777" w:rsidR="00F105F0" w:rsidRPr="00AC1054" w:rsidRDefault="00F105F0" w:rsidP="00F51250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  <w:p w14:paraId="0FDC0FDE" w14:textId="06314FCE" w:rsidR="00F105F0" w:rsidRPr="00AC1054" w:rsidRDefault="00F105F0" w:rsidP="00F51250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</w:tc>
        <w:tc>
          <w:tcPr>
            <w:tcW w:w="1022" w:type="dxa"/>
            <w:vMerge/>
            <w:tcBorders>
              <w:bottom w:val="nil"/>
            </w:tcBorders>
          </w:tcPr>
          <w:p w14:paraId="08596BA7" w14:textId="77777777" w:rsidR="00F51250" w:rsidRPr="00AC1054" w:rsidRDefault="00F51250" w:rsidP="00590471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</w:tc>
        <w:tc>
          <w:tcPr>
            <w:tcW w:w="5884" w:type="dxa"/>
            <w:vMerge/>
            <w:tcBorders>
              <w:bottom w:val="nil"/>
            </w:tcBorders>
          </w:tcPr>
          <w:p w14:paraId="69839B64" w14:textId="77777777" w:rsidR="00F51250" w:rsidRPr="00AC1054" w:rsidRDefault="00F51250" w:rsidP="000F7D04">
            <w:pPr>
              <w:widowControl w:val="0"/>
              <w:autoSpaceDE w:val="0"/>
              <w:autoSpaceDN w:val="0"/>
              <w:adjustRightInd w:val="0"/>
              <w:spacing w:after="0"/>
              <w:rPr>
                <w:rFonts w:ascii="Leelawadee" w:hAnsi="Leelawadee" w:cs="Leelawadee"/>
              </w:rPr>
            </w:pPr>
          </w:p>
        </w:tc>
      </w:tr>
      <w:tr w:rsidR="00071E84" w:rsidRPr="00AC1054" w14:paraId="2F2B7D89" w14:textId="77777777" w:rsidTr="00AD5DE5">
        <w:trPr>
          <w:trHeight w:val="501"/>
          <w:jc w:val="center"/>
        </w:trPr>
        <w:tc>
          <w:tcPr>
            <w:tcW w:w="819" w:type="dxa"/>
            <w:vAlign w:val="center"/>
          </w:tcPr>
          <w:p w14:paraId="3E1384A5" w14:textId="77777777" w:rsidR="00071E84" w:rsidRPr="00AC1054" w:rsidRDefault="00071E84" w:rsidP="00222466">
            <w:pPr>
              <w:pStyle w:val="Information"/>
              <w:rPr>
                <w:rStyle w:val="Strong"/>
                <w:rFonts w:ascii="Leelawadee" w:hAnsi="Leelawadee" w:cs="Leelawadee"/>
                <w:b w:val="0"/>
                <w:bCs w:val="0"/>
                <w:color w:val="FFFFFF" w:themeColor="background1"/>
              </w:rPr>
            </w:pPr>
            <w:r w:rsidRPr="00AC1054">
              <w:rPr>
                <w:rFonts w:ascii="Leelawadee" w:hAnsi="Leelawadee" w:cs="Leelawadee" w:hint="cs"/>
                <w:noProof/>
              </w:rPr>
              <w:drawing>
                <wp:inline distT="0" distB="0" distL="0" distR="0" wp14:anchorId="50D3F089" wp14:editId="412D2513">
                  <wp:extent cx="394335" cy="394335"/>
                  <wp:effectExtent l="0" t="0" r="0" b="0"/>
                  <wp:docPr id="12" name="Graphic 12" descr="Mark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Marker.svg"/>
                          <pic:cNvPicPr/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  <w:vAlign w:val="center"/>
          </w:tcPr>
          <w:p w14:paraId="0DD4877C" w14:textId="77777777" w:rsidR="00071E84" w:rsidRPr="00AC1054" w:rsidRDefault="00691BEE" w:rsidP="00071E84">
            <w:pPr>
              <w:pStyle w:val="Information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</w:rPr>
              <w:t xml:space="preserve">70 Russells Ride </w:t>
            </w:r>
          </w:p>
          <w:p w14:paraId="2D5E55D9" w14:textId="77777777" w:rsidR="00691BEE" w:rsidRPr="00AC1054" w:rsidRDefault="00691BEE" w:rsidP="00071E84">
            <w:pPr>
              <w:pStyle w:val="Information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</w:rPr>
              <w:t xml:space="preserve">Cheshunt </w:t>
            </w:r>
          </w:p>
          <w:p w14:paraId="17102958" w14:textId="77777777" w:rsidR="00691BEE" w:rsidRPr="00AC1054" w:rsidRDefault="00691BEE" w:rsidP="00071E84">
            <w:pPr>
              <w:pStyle w:val="Information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</w:rPr>
              <w:t>EN8 8TZ</w:t>
            </w:r>
          </w:p>
        </w:tc>
        <w:tc>
          <w:tcPr>
            <w:tcW w:w="1022" w:type="dxa"/>
            <w:vMerge/>
          </w:tcPr>
          <w:p w14:paraId="620EE1B2" w14:textId="77777777" w:rsidR="00071E84" w:rsidRPr="00AC1054" w:rsidRDefault="00071E84" w:rsidP="00590471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</w:tc>
        <w:tc>
          <w:tcPr>
            <w:tcW w:w="5884" w:type="dxa"/>
            <w:vMerge/>
          </w:tcPr>
          <w:p w14:paraId="6FF54380" w14:textId="77777777" w:rsidR="00071E84" w:rsidRPr="00AC1054" w:rsidRDefault="00071E84" w:rsidP="005801E5">
            <w:pPr>
              <w:pStyle w:val="Heading1"/>
              <w:rPr>
                <w:rFonts w:ascii="Leelawadee" w:hAnsi="Leelawadee" w:cs="Leelawadee"/>
              </w:rPr>
            </w:pPr>
          </w:p>
        </w:tc>
      </w:tr>
      <w:tr w:rsidR="00647A4B" w:rsidRPr="00AC1054" w14:paraId="4A44CFD6" w14:textId="77777777" w:rsidTr="00AD5DE5">
        <w:trPr>
          <w:trHeight w:val="168"/>
          <w:jc w:val="center"/>
        </w:trPr>
        <w:tc>
          <w:tcPr>
            <w:tcW w:w="4111" w:type="dxa"/>
            <w:gridSpan w:val="2"/>
            <w:vAlign w:val="center"/>
          </w:tcPr>
          <w:p w14:paraId="327BCA4F" w14:textId="77777777" w:rsidR="00647A4B" w:rsidRPr="00AC1054" w:rsidRDefault="00647A4B" w:rsidP="00071E84">
            <w:pPr>
              <w:pStyle w:val="NoSpacing"/>
              <w:rPr>
                <w:rFonts w:ascii="Leelawadee" w:hAnsi="Leelawadee" w:cs="Leelawadee"/>
              </w:rPr>
            </w:pPr>
          </w:p>
        </w:tc>
        <w:tc>
          <w:tcPr>
            <w:tcW w:w="1022" w:type="dxa"/>
            <w:vMerge/>
          </w:tcPr>
          <w:p w14:paraId="520D14DC" w14:textId="77777777" w:rsidR="00647A4B" w:rsidRPr="00AC1054" w:rsidRDefault="00647A4B" w:rsidP="00590471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</w:tc>
        <w:tc>
          <w:tcPr>
            <w:tcW w:w="5884" w:type="dxa"/>
            <w:vMerge/>
          </w:tcPr>
          <w:p w14:paraId="5AE625CB" w14:textId="77777777" w:rsidR="00647A4B" w:rsidRPr="00AC1054" w:rsidRDefault="00647A4B" w:rsidP="005801E5">
            <w:pPr>
              <w:pStyle w:val="Heading1"/>
              <w:rPr>
                <w:rFonts w:ascii="Leelawadee" w:hAnsi="Leelawadee" w:cs="Leelawadee"/>
              </w:rPr>
            </w:pPr>
          </w:p>
        </w:tc>
      </w:tr>
      <w:tr w:rsidR="00071E84" w:rsidRPr="00AC1054" w14:paraId="468E14CC" w14:textId="77777777" w:rsidTr="00AD5DE5">
        <w:trPr>
          <w:trHeight w:val="575"/>
          <w:jc w:val="center"/>
        </w:trPr>
        <w:tc>
          <w:tcPr>
            <w:tcW w:w="819" w:type="dxa"/>
            <w:vAlign w:val="center"/>
          </w:tcPr>
          <w:p w14:paraId="4CE61E95" w14:textId="77777777" w:rsidR="00071E84" w:rsidRPr="00AC1054" w:rsidRDefault="00071E84" w:rsidP="00222466">
            <w:pPr>
              <w:pStyle w:val="Information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  <w:noProof/>
              </w:rPr>
              <w:drawing>
                <wp:inline distT="0" distB="0" distL="0" distR="0" wp14:anchorId="69DFF83B" wp14:editId="7BF43160">
                  <wp:extent cx="394335" cy="394335"/>
                  <wp:effectExtent l="0" t="0" r="5715" b="5715"/>
                  <wp:docPr id="13" name="Graphic 13" descr="Receiv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ceiver.svg"/>
                          <pic:cNvPicPr/>
                        </pic:nvPicPr>
                        <pic:blipFill>
                          <a:blip r:embed="rId13">
                            <a:extLs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  <w:vAlign w:val="center"/>
          </w:tcPr>
          <w:p w14:paraId="33300BCD" w14:textId="77777777" w:rsidR="00691BEE" w:rsidRPr="00AC1054" w:rsidRDefault="00691BEE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554190DC" w14:textId="77777777" w:rsidR="00071E84" w:rsidRPr="00AC1054" w:rsidRDefault="00691BEE" w:rsidP="00222466">
            <w:pPr>
              <w:pStyle w:val="Information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</w:rPr>
              <w:t>07729 802 712</w:t>
            </w:r>
          </w:p>
          <w:p w14:paraId="4F5F3C82" w14:textId="77777777" w:rsidR="00691BEE" w:rsidRPr="00AC1054" w:rsidRDefault="00691BEE" w:rsidP="00222466">
            <w:pPr>
              <w:pStyle w:val="Information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</w:rPr>
              <w:t>01992 410 513</w:t>
            </w:r>
          </w:p>
        </w:tc>
        <w:tc>
          <w:tcPr>
            <w:tcW w:w="1022" w:type="dxa"/>
            <w:vMerge/>
          </w:tcPr>
          <w:p w14:paraId="13A13958" w14:textId="77777777" w:rsidR="00071E84" w:rsidRPr="00AC1054" w:rsidRDefault="00071E84" w:rsidP="00590471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</w:tc>
        <w:tc>
          <w:tcPr>
            <w:tcW w:w="5884" w:type="dxa"/>
            <w:vMerge/>
          </w:tcPr>
          <w:p w14:paraId="2B21B0F3" w14:textId="77777777" w:rsidR="00071E84" w:rsidRPr="00AC1054" w:rsidRDefault="00071E84" w:rsidP="005801E5">
            <w:pPr>
              <w:pStyle w:val="Heading1"/>
              <w:rPr>
                <w:rFonts w:ascii="Leelawadee" w:hAnsi="Leelawadee" w:cs="Leelawadee"/>
              </w:rPr>
            </w:pPr>
          </w:p>
        </w:tc>
      </w:tr>
      <w:tr w:rsidR="00647A4B" w:rsidRPr="00AC1054" w14:paraId="018544F4" w14:textId="77777777" w:rsidTr="00AD5DE5">
        <w:trPr>
          <w:trHeight w:val="168"/>
          <w:jc w:val="center"/>
        </w:trPr>
        <w:tc>
          <w:tcPr>
            <w:tcW w:w="4111" w:type="dxa"/>
            <w:gridSpan w:val="2"/>
            <w:vAlign w:val="center"/>
          </w:tcPr>
          <w:p w14:paraId="53C0AAA1" w14:textId="77777777" w:rsidR="00647A4B" w:rsidRPr="00AC1054" w:rsidRDefault="00647A4B" w:rsidP="00071E84">
            <w:pPr>
              <w:pStyle w:val="NoSpacing"/>
              <w:rPr>
                <w:rFonts w:ascii="Leelawadee" w:hAnsi="Leelawadee" w:cs="Leelawadee"/>
              </w:rPr>
            </w:pPr>
          </w:p>
        </w:tc>
        <w:tc>
          <w:tcPr>
            <w:tcW w:w="1022" w:type="dxa"/>
            <w:vMerge/>
          </w:tcPr>
          <w:p w14:paraId="215EB822" w14:textId="77777777" w:rsidR="00647A4B" w:rsidRPr="00AC1054" w:rsidRDefault="00647A4B" w:rsidP="00590471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</w:tc>
        <w:tc>
          <w:tcPr>
            <w:tcW w:w="5884" w:type="dxa"/>
            <w:vMerge/>
          </w:tcPr>
          <w:p w14:paraId="49CABB6E" w14:textId="77777777" w:rsidR="00647A4B" w:rsidRPr="00AC1054" w:rsidRDefault="00647A4B" w:rsidP="005801E5">
            <w:pPr>
              <w:pStyle w:val="Heading1"/>
              <w:rPr>
                <w:rFonts w:ascii="Leelawadee" w:hAnsi="Leelawadee" w:cs="Leelawadee"/>
              </w:rPr>
            </w:pPr>
          </w:p>
        </w:tc>
      </w:tr>
      <w:tr w:rsidR="00071E84" w:rsidRPr="00AC1054" w14:paraId="299C6001" w14:textId="77777777" w:rsidTr="00AD5DE5">
        <w:trPr>
          <w:trHeight w:val="584"/>
          <w:jc w:val="center"/>
        </w:trPr>
        <w:tc>
          <w:tcPr>
            <w:tcW w:w="819" w:type="dxa"/>
            <w:vAlign w:val="center"/>
          </w:tcPr>
          <w:p w14:paraId="70B2FDE2" w14:textId="77777777" w:rsidR="00071E84" w:rsidRPr="00AC1054" w:rsidRDefault="00071E84" w:rsidP="00222466">
            <w:pPr>
              <w:pStyle w:val="Information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  <w:noProof/>
              </w:rPr>
              <w:drawing>
                <wp:inline distT="0" distB="0" distL="0" distR="0" wp14:anchorId="2DA90EAC" wp14:editId="62172A28">
                  <wp:extent cx="394335" cy="394335"/>
                  <wp:effectExtent l="0" t="0" r="5715" b="5715"/>
                  <wp:docPr id="17" name="Graphic 17" descr="Ema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mail.svg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92" w:type="dxa"/>
            <w:vAlign w:val="center"/>
          </w:tcPr>
          <w:p w14:paraId="1DC2BE9E" w14:textId="77777777" w:rsidR="00691BEE" w:rsidRPr="00AC1054" w:rsidRDefault="00691BEE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5317679F" w14:textId="77777777" w:rsidR="00071E84" w:rsidRPr="00AC1054" w:rsidRDefault="00691BEE" w:rsidP="00222466">
            <w:pPr>
              <w:pStyle w:val="Information"/>
              <w:rPr>
                <w:rFonts w:ascii="Leelawadee" w:hAnsi="Leelawadee" w:cs="Leelawadee"/>
              </w:rPr>
            </w:pPr>
            <w:r w:rsidRPr="00AC1054">
              <w:rPr>
                <w:rFonts w:ascii="Leelawadee" w:hAnsi="Leelawadee" w:cs="Leelawadee" w:hint="cs"/>
              </w:rPr>
              <w:t>neryspetrou@googlemail.com</w:t>
            </w:r>
          </w:p>
        </w:tc>
        <w:tc>
          <w:tcPr>
            <w:tcW w:w="1022" w:type="dxa"/>
            <w:vMerge/>
          </w:tcPr>
          <w:p w14:paraId="43EF2FC1" w14:textId="77777777" w:rsidR="00071E84" w:rsidRPr="00AC1054" w:rsidRDefault="00071E84" w:rsidP="00590471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</w:tc>
        <w:tc>
          <w:tcPr>
            <w:tcW w:w="5884" w:type="dxa"/>
            <w:vMerge/>
          </w:tcPr>
          <w:p w14:paraId="4A07D5A8" w14:textId="77777777" w:rsidR="00071E84" w:rsidRPr="00AC1054" w:rsidRDefault="00071E84" w:rsidP="005801E5">
            <w:pPr>
              <w:pStyle w:val="Heading1"/>
              <w:rPr>
                <w:rFonts w:ascii="Leelawadee" w:hAnsi="Leelawadee" w:cs="Leelawadee"/>
              </w:rPr>
            </w:pPr>
          </w:p>
        </w:tc>
      </w:tr>
      <w:tr w:rsidR="00647A4B" w:rsidRPr="00AC1054" w14:paraId="22377F04" w14:textId="77777777" w:rsidTr="00AD5DE5">
        <w:trPr>
          <w:trHeight w:val="51"/>
          <w:jc w:val="center"/>
        </w:trPr>
        <w:tc>
          <w:tcPr>
            <w:tcW w:w="4111" w:type="dxa"/>
            <w:gridSpan w:val="2"/>
            <w:vAlign w:val="center"/>
          </w:tcPr>
          <w:p w14:paraId="6F1BD543" w14:textId="77777777" w:rsidR="00647A4B" w:rsidRPr="00AC1054" w:rsidRDefault="00647A4B" w:rsidP="00071E84">
            <w:pPr>
              <w:pStyle w:val="NoSpacing"/>
              <w:rPr>
                <w:rFonts w:ascii="Leelawadee" w:hAnsi="Leelawadee" w:cs="Leelawadee"/>
              </w:rPr>
            </w:pPr>
          </w:p>
        </w:tc>
        <w:tc>
          <w:tcPr>
            <w:tcW w:w="1022" w:type="dxa"/>
            <w:vMerge/>
          </w:tcPr>
          <w:p w14:paraId="19D14F72" w14:textId="77777777" w:rsidR="00647A4B" w:rsidRPr="00AC1054" w:rsidRDefault="00647A4B" w:rsidP="00590471">
            <w:pPr>
              <w:pStyle w:val="BodyText"/>
              <w:kinsoku w:val="0"/>
              <w:overflowPunct w:val="0"/>
              <w:rPr>
                <w:rFonts w:ascii="Leelawadee" w:hAnsi="Leelawadee" w:cs="Leelawadee"/>
              </w:rPr>
            </w:pPr>
          </w:p>
        </w:tc>
        <w:tc>
          <w:tcPr>
            <w:tcW w:w="5884" w:type="dxa"/>
            <w:vMerge/>
          </w:tcPr>
          <w:p w14:paraId="0DE195AB" w14:textId="77777777" w:rsidR="00647A4B" w:rsidRPr="00AC1054" w:rsidRDefault="00647A4B" w:rsidP="005801E5">
            <w:pPr>
              <w:pStyle w:val="Heading1"/>
              <w:rPr>
                <w:rFonts w:ascii="Leelawadee" w:hAnsi="Leelawadee" w:cs="Leelawadee"/>
              </w:rPr>
            </w:pPr>
          </w:p>
        </w:tc>
      </w:tr>
      <w:tr w:rsidR="00071E84" w:rsidRPr="00AC1054" w14:paraId="2CDA7684" w14:textId="77777777" w:rsidTr="00AD5DE5">
        <w:trPr>
          <w:trHeight w:val="584"/>
          <w:jc w:val="center"/>
        </w:trPr>
        <w:tc>
          <w:tcPr>
            <w:tcW w:w="819" w:type="dxa"/>
            <w:vAlign w:val="center"/>
          </w:tcPr>
          <w:p w14:paraId="46107147" w14:textId="5233CCC5" w:rsidR="00071E84" w:rsidRPr="00AC1054" w:rsidRDefault="00071E84" w:rsidP="00222466">
            <w:pPr>
              <w:pStyle w:val="Information"/>
              <w:rPr>
                <w:rFonts w:ascii="Leelawadee" w:hAnsi="Leelawadee" w:cs="Leelawadee"/>
              </w:rPr>
            </w:pPr>
          </w:p>
        </w:tc>
        <w:tc>
          <w:tcPr>
            <w:tcW w:w="3292" w:type="dxa"/>
            <w:vAlign w:val="center"/>
          </w:tcPr>
          <w:p w14:paraId="7FD68CCD" w14:textId="77777777" w:rsidR="00071E84" w:rsidRPr="00AC1054" w:rsidRDefault="00071E84" w:rsidP="00222466">
            <w:pPr>
              <w:pStyle w:val="Information"/>
              <w:rPr>
                <w:rFonts w:ascii="Leelawadee" w:hAnsi="Leelawadee" w:cs="Leelawadee"/>
              </w:rPr>
            </w:pPr>
          </w:p>
        </w:tc>
        <w:tc>
          <w:tcPr>
            <w:tcW w:w="1022" w:type="dxa"/>
            <w:vMerge/>
          </w:tcPr>
          <w:p w14:paraId="64E496C5" w14:textId="77777777" w:rsidR="00071E84" w:rsidRPr="00AC1054" w:rsidRDefault="00071E84" w:rsidP="00AA5637">
            <w:pPr>
              <w:pStyle w:val="Information"/>
              <w:rPr>
                <w:rFonts w:ascii="Leelawadee" w:hAnsi="Leelawadee" w:cs="Leelawadee"/>
              </w:rPr>
            </w:pPr>
          </w:p>
        </w:tc>
        <w:tc>
          <w:tcPr>
            <w:tcW w:w="5884" w:type="dxa"/>
            <w:vMerge/>
          </w:tcPr>
          <w:p w14:paraId="3078FEF9" w14:textId="77777777" w:rsidR="00071E84" w:rsidRPr="00AC1054" w:rsidRDefault="00071E84" w:rsidP="005801E5">
            <w:pPr>
              <w:pStyle w:val="Heading1"/>
              <w:rPr>
                <w:rFonts w:ascii="Leelawadee" w:hAnsi="Leelawadee" w:cs="Leelawadee"/>
              </w:rPr>
            </w:pPr>
          </w:p>
        </w:tc>
      </w:tr>
      <w:tr w:rsidR="009E5C5F" w:rsidRPr="00AC1054" w14:paraId="18D67494" w14:textId="77777777" w:rsidTr="00AD5DE5">
        <w:trPr>
          <w:trHeight w:val="584"/>
          <w:jc w:val="center"/>
        </w:trPr>
        <w:tc>
          <w:tcPr>
            <w:tcW w:w="819" w:type="dxa"/>
            <w:vAlign w:val="center"/>
          </w:tcPr>
          <w:p w14:paraId="54017A8C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57C72978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0E8ECDEB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177E6460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66DD6C99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579C0C7C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1897E843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16B60572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5FFB953E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51995984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030C0FAC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00C1F07C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2B3384F7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7280BFE1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504E04B9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5C1817AE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23514C53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00E9C507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23384BDA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41C2A76A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639D5BD8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  <w:p w14:paraId="26D956D2" w14:textId="16A742B3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</w:tc>
        <w:tc>
          <w:tcPr>
            <w:tcW w:w="3292" w:type="dxa"/>
            <w:vAlign w:val="center"/>
          </w:tcPr>
          <w:p w14:paraId="7AE47899" w14:textId="77777777" w:rsidR="009E5C5F" w:rsidRPr="00AC1054" w:rsidRDefault="009E5C5F" w:rsidP="00222466">
            <w:pPr>
              <w:pStyle w:val="Information"/>
              <w:rPr>
                <w:rFonts w:ascii="Leelawadee" w:hAnsi="Leelawadee" w:cs="Leelawadee"/>
              </w:rPr>
            </w:pPr>
          </w:p>
        </w:tc>
        <w:tc>
          <w:tcPr>
            <w:tcW w:w="1022" w:type="dxa"/>
          </w:tcPr>
          <w:p w14:paraId="29F37C45" w14:textId="77777777" w:rsidR="009E5C5F" w:rsidRPr="00AC1054" w:rsidRDefault="009E5C5F" w:rsidP="00AA5637">
            <w:pPr>
              <w:pStyle w:val="Information"/>
              <w:rPr>
                <w:rFonts w:ascii="Leelawadee" w:hAnsi="Leelawadee" w:cs="Leelawadee"/>
              </w:rPr>
            </w:pPr>
          </w:p>
        </w:tc>
        <w:tc>
          <w:tcPr>
            <w:tcW w:w="5884" w:type="dxa"/>
            <w:vMerge/>
          </w:tcPr>
          <w:p w14:paraId="7CF3321D" w14:textId="77777777" w:rsidR="009E5C5F" w:rsidRPr="00AC1054" w:rsidRDefault="009E5C5F" w:rsidP="005801E5">
            <w:pPr>
              <w:pStyle w:val="Heading1"/>
              <w:rPr>
                <w:rFonts w:ascii="Leelawadee" w:hAnsi="Leelawadee" w:cs="Leelawadee"/>
              </w:rPr>
            </w:pPr>
          </w:p>
        </w:tc>
      </w:tr>
    </w:tbl>
    <w:p w14:paraId="764316EC" w14:textId="29B68680" w:rsidR="007F5B63" w:rsidRPr="00AC1054" w:rsidRDefault="00AC1054" w:rsidP="00DF67B4">
      <w:pPr>
        <w:pStyle w:val="BodyText"/>
        <w:rPr>
          <w:rFonts w:ascii="Leelawadee" w:hAnsi="Leelawadee" w:cs="Leelawadee"/>
        </w:rPr>
      </w:pPr>
      <w:r w:rsidRPr="00AC1054">
        <w:rPr>
          <w:rFonts w:ascii="Leelawadee" w:hAnsi="Leelawadee" w:cs="Leelawadee"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93211C" wp14:editId="5A529C30">
                <wp:simplePos x="0" y="0"/>
                <wp:positionH relativeFrom="margin">
                  <wp:align>left</wp:align>
                </wp:positionH>
                <wp:positionV relativeFrom="paragraph">
                  <wp:posOffset>-1841669</wp:posOffset>
                </wp:positionV>
                <wp:extent cx="3150235" cy="2776220"/>
                <wp:effectExtent l="0" t="0" r="0" b="508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0235" cy="2776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W w:w="4960" w:type="pct"/>
                              <w:jc w:val="center"/>
                              <w:tblLayout w:type="fixed"/>
                              <w:tblCellMar>
                                <w:left w:w="115" w:type="dxa"/>
                                <w:right w:w="115" w:type="dxa"/>
                              </w:tblCellMar>
                              <w:tblLook w:val="0600" w:firstRow="0" w:lastRow="0" w:firstColumn="0" w:lastColumn="0" w:noHBand="1" w:noVBand="1"/>
                            </w:tblPr>
                            <w:tblGrid>
                              <w:gridCol w:w="925"/>
                              <w:gridCol w:w="3716"/>
                            </w:tblGrid>
                            <w:tr w:rsidR="004C16C7" w:rsidRPr="00691BEE" w14:paraId="4FF30CAB" w14:textId="77777777" w:rsidTr="00F56D4B">
                              <w:trPr>
                                <w:trHeight w:val="501"/>
                                <w:jc w:val="center"/>
                              </w:trPr>
                              <w:tc>
                                <w:tcPr>
                                  <w:tcW w:w="819" w:type="dxa"/>
                                  <w:vAlign w:val="center"/>
                                </w:tcPr>
                                <w:p w14:paraId="6ED43E09" w14:textId="77777777" w:rsidR="004C16C7" w:rsidRPr="00691BEE" w:rsidRDefault="004C16C7" w:rsidP="004C16C7">
                                  <w:pPr>
                                    <w:pStyle w:val="Information"/>
                                    <w:rPr>
                                      <w:rStyle w:val="Strong"/>
                                      <w:rFonts w:ascii="Leelawadee" w:hAnsi="Leelawadee" w:cs="Leelawadee"/>
                                      <w:b w:val="0"/>
                                      <w:bCs w:val="0"/>
                                      <w:color w:val="FFFFFF" w:themeColor="background1"/>
                                    </w:rPr>
                                  </w:pPr>
                                  <w:r w:rsidRPr="00691BEE">
                                    <w:rPr>
                                      <w:rFonts w:ascii="Leelawadee" w:hAnsi="Leelawadee" w:cs="Leelawadee" w:hint="cs"/>
                                      <w:noProof/>
                                    </w:rPr>
                                    <w:drawing>
                                      <wp:inline distT="0" distB="0" distL="0" distR="0" wp14:anchorId="18F7EBB7" wp14:editId="7A1A7D3B">
                                        <wp:extent cx="394335" cy="394335"/>
                                        <wp:effectExtent l="0" t="0" r="0" b="0"/>
                                        <wp:docPr id="10" name="Graphic 10" descr="Mark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2" name="Marker.svg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4335" cy="394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92" w:type="dxa"/>
                                  <w:vAlign w:val="center"/>
                                </w:tcPr>
                                <w:p w14:paraId="5F5CD20F" w14:textId="77777777" w:rsidR="004C16C7" w:rsidRPr="00691BEE" w:rsidRDefault="004C16C7" w:rsidP="004C16C7">
                                  <w:pPr>
                                    <w:pStyle w:val="Information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 w:rsidRPr="00691BEE">
                                    <w:rPr>
                                      <w:rFonts w:ascii="Leelawadee" w:hAnsi="Leelawadee" w:cs="Leelawadee" w:hint="cs"/>
                                    </w:rPr>
                                    <w:t xml:space="preserve">70 Russells Ride </w:t>
                                  </w:r>
                                </w:p>
                                <w:p w14:paraId="06F36DC8" w14:textId="77777777" w:rsidR="004C16C7" w:rsidRPr="00691BEE" w:rsidRDefault="004C16C7" w:rsidP="004C16C7">
                                  <w:pPr>
                                    <w:pStyle w:val="Information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 w:rsidRPr="00691BEE">
                                    <w:rPr>
                                      <w:rFonts w:ascii="Leelawadee" w:hAnsi="Leelawadee" w:cs="Leelawadee" w:hint="cs"/>
                                    </w:rPr>
                                    <w:t xml:space="preserve">Cheshunt </w:t>
                                  </w:r>
                                </w:p>
                                <w:p w14:paraId="43C74D73" w14:textId="77777777" w:rsidR="004C16C7" w:rsidRPr="00691BEE" w:rsidRDefault="004C16C7" w:rsidP="004C16C7">
                                  <w:pPr>
                                    <w:pStyle w:val="Information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 w:rsidRPr="00691BEE">
                                    <w:rPr>
                                      <w:rFonts w:ascii="Leelawadee" w:hAnsi="Leelawadee" w:cs="Leelawadee" w:hint="cs"/>
                                    </w:rPr>
                                    <w:t>EN8 8TZ</w:t>
                                  </w:r>
                                </w:p>
                              </w:tc>
                            </w:tr>
                            <w:tr w:rsidR="004C16C7" w:rsidRPr="00691BEE" w14:paraId="5830EBC5" w14:textId="77777777" w:rsidTr="00F56D4B">
                              <w:trPr>
                                <w:trHeight w:val="168"/>
                                <w:jc w:val="center"/>
                              </w:trPr>
                              <w:tc>
                                <w:tcPr>
                                  <w:tcW w:w="4111" w:type="dxa"/>
                                  <w:gridSpan w:val="2"/>
                                  <w:vAlign w:val="center"/>
                                </w:tcPr>
                                <w:p w14:paraId="3A39D86F" w14:textId="77777777" w:rsidR="004C16C7" w:rsidRPr="00691BEE" w:rsidRDefault="004C16C7" w:rsidP="004C16C7">
                                  <w:pPr>
                                    <w:pStyle w:val="NoSpacing"/>
                                    <w:rPr>
                                      <w:rFonts w:ascii="Leelawadee" w:hAnsi="Leelawadee" w:cs="Leelawadee"/>
                                    </w:rPr>
                                  </w:pPr>
                                </w:p>
                              </w:tc>
                            </w:tr>
                            <w:tr w:rsidR="004C16C7" w:rsidRPr="00691BEE" w14:paraId="67CB925D" w14:textId="77777777" w:rsidTr="00F56D4B">
                              <w:trPr>
                                <w:trHeight w:val="575"/>
                                <w:jc w:val="center"/>
                              </w:trPr>
                              <w:tc>
                                <w:tcPr>
                                  <w:tcW w:w="819" w:type="dxa"/>
                                  <w:vAlign w:val="center"/>
                                </w:tcPr>
                                <w:p w14:paraId="67D1CF69" w14:textId="77777777" w:rsidR="004C16C7" w:rsidRPr="00691BEE" w:rsidRDefault="004C16C7" w:rsidP="004C16C7">
                                  <w:pPr>
                                    <w:pStyle w:val="Information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 w:rsidRPr="00691BEE">
                                    <w:rPr>
                                      <w:rFonts w:ascii="Leelawadee" w:hAnsi="Leelawadee" w:cs="Leelawadee" w:hint="cs"/>
                                      <w:noProof/>
                                    </w:rPr>
                                    <w:drawing>
                                      <wp:inline distT="0" distB="0" distL="0" distR="0" wp14:anchorId="654331A6" wp14:editId="5DD498D3">
                                        <wp:extent cx="394335" cy="394335"/>
                                        <wp:effectExtent l="0" t="0" r="5715" b="5715"/>
                                        <wp:docPr id="11" name="Graphic 11" descr="Receiver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3" name="Receiver.svg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4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4335" cy="394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92" w:type="dxa"/>
                                  <w:vAlign w:val="center"/>
                                </w:tcPr>
                                <w:p w14:paraId="770EF018" w14:textId="77777777" w:rsidR="004C16C7" w:rsidRPr="00691BEE" w:rsidRDefault="004C16C7" w:rsidP="004C16C7">
                                  <w:pPr>
                                    <w:pStyle w:val="Information"/>
                                    <w:rPr>
                                      <w:rFonts w:ascii="Leelawadee" w:hAnsi="Leelawadee" w:cs="Leelawadee"/>
                                    </w:rPr>
                                  </w:pPr>
                                </w:p>
                                <w:p w14:paraId="131DB9B7" w14:textId="77777777" w:rsidR="004C16C7" w:rsidRPr="00691BEE" w:rsidRDefault="004C16C7" w:rsidP="004C16C7">
                                  <w:pPr>
                                    <w:pStyle w:val="Information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 w:rsidRPr="00691BEE">
                                    <w:rPr>
                                      <w:rFonts w:ascii="Leelawadee" w:hAnsi="Leelawadee" w:cs="Leelawadee" w:hint="cs"/>
                                    </w:rPr>
                                    <w:t>07729 802 712</w:t>
                                  </w:r>
                                </w:p>
                                <w:p w14:paraId="766A51A8" w14:textId="77777777" w:rsidR="004C16C7" w:rsidRPr="00691BEE" w:rsidRDefault="004C16C7" w:rsidP="004C16C7">
                                  <w:pPr>
                                    <w:pStyle w:val="Information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 w:rsidRPr="00691BEE">
                                    <w:rPr>
                                      <w:rFonts w:ascii="Leelawadee" w:hAnsi="Leelawadee" w:cs="Leelawadee" w:hint="cs"/>
                                    </w:rPr>
                                    <w:t>01992 410 513</w:t>
                                  </w:r>
                                </w:p>
                              </w:tc>
                            </w:tr>
                            <w:tr w:rsidR="004C16C7" w:rsidRPr="00691BEE" w14:paraId="29774335" w14:textId="77777777" w:rsidTr="00F56D4B">
                              <w:trPr>
                                <w:trHeight w:val="168"/>
                                <w:jc w:val="center"/>
                              </w:trPr>
                              <w:tc>
                                <w:tcPr>
                                  <w:tcW w:w="4111" w:type="dxa"/>
                                  <w:gridSpan w:val="2"/>
                                  <w:vAlign w:val="center"/>
                                </w:tcPr>
                                <w:p w14:paraId="07BAEF34" w14:textId="77777777" w:rsidR="004C16C7" w:rsidRPr="00691BEE" w:rsidRDefault="004C16C7" w:rsidP="004C16C7">
                                  <w:pPr>
                                    <w:pStyle w:val="NoSpacing"/>
                                    <w:rPr>
                                      <w:rFonts w:ascii="Leelawadee" w:hAnsi="Leelawadee" w:cs="Leelawadee"/>
                                    </w:rPr>
                                  </w:pPr>
                                </w:p>
                              </w:tc>
                            </w:tr>
                            <w:tr w:rsidR="004C16C7" w:rsidRPr="00691BEE" w14:paraId="427B8DB3" w14:textId="77777777" w:rsidTr="00F56D4B">
                              <w:trPr>
                                <w:trHeight w:val="584"/>
                                <w:jc w:val="center"/>
                              </w:trPr>
                              <w:tc>
                                <w:tcPr>
                                  <w:tcW w:w="819" w:type="dxa"/>
                                  <w:vAlign w:val="center"/>
                                </w:tcPr>
                                <w:p w14:paraId="5F5A0D43" w14:textId="77777777" w:rsidR="004C16C7" w:rsidRPr="00691BEE" w:rsidRDefault="004C16C7" w:rsidP="004C16C7">
                                  <w:pPr>
                                    <w:pStyle w:val="Information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 w:rsidRPr="00691BEE">
                                    <w:rPr>
                                      <w:rFonts w:ascii="Leelawadee" w:hAnsi="Leelawadee" w:cs="Leelawadee" w:hint="cs"/>
                                      <w:noProof/>
                                    </w:rPr>
                                    <w:drawing>
                                      <wp:inline distT="0" distB="0" distL="0" distR="0" wp14:anchorId="3FF7C998" wp14:editId="1FFD9820">
                                        <wp:extent cx="394335" cy="394335"/>
                                        <wp:effectExtent l="0" t="0" r="5715" b="5715"/>
                                        <wp:docPr id="14" name="Graphic 14" descr="Email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7" name="Email.svg"/>
                                                <pic:cNvPicPr/>
                                              </pic:nvPicPr>
                                              <pic:blipFill>
                                                <a:blip r:embed="rId15">
                                                  <a:extLst>
                                                    <a:ext uri="{96DAC541-7B7A-43D3-8B79-37D633B846F1}">
                                                      <asvg:svgBlip xmlns:asvg="http://schemas.microsoft.com/office/drawing/2016/SVG/main" r:embed="rId16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94335" cy="39433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292" w:type="dxa"/>
                                  <w:vAlign w:val="center"/>
                                </w:tcPr>
                                <w:p w14:paraId="1CBBA858" w14:textId="77777777" w:rsidR="004C16C7" w:rsidRPr="00691BEE" w:rsidRDefault="004C16C7" w:rsidP="004C16C7">
                                  <w:pPr>
                                    <w:pStyle w:val="Information"/>
                                    <w:rPr>
                                      <w:rFonts w:ascii="Leelawadee" w:hAnsi="Leelawadee" w:cs="Leelawadee"/>
                                    </w:rPr>
                                  </w:pPr>
                                </w:p>
                                <w:p w14:paraId="66360C1C" w14:textId="77777777" w:rsidR="004C16C7" w:rsidRPr="00691BEE" w:rsidRDefault="004C16C7" w:rsidP="004C16C7">
                                  <w:pPr>
                                    <w:pStyle w:val="Information"/>
                                    <w:rPr>
                                      <w:rFonts w:ascii="Leelawadee" w:hAnsi="Leelawadee" w:cs="Leelawadee"/>
                                    </w:rPr>
                                  </w:pPr>
                                  <w:r w:rsidRPr="00691BEE">
                                    <w:rPr>
                                      <w:rFonts w:ascii="Leelawadee" w:hAnsi="Leelawadee" w:cs="Leelawadee" w:hint="cs"/>
                                    </w:rPr>
                                    <w:t>neryspetrou@googlemail.com</w:t>
                                  </w:r>
                                </w:p>
                              </w:tc>
                            </w:tr>
                          </w:tbl>
                          <w:p w14:paraId="6A43AC12" w14:textId="77777777" w:rsidR="004C16C7" w:rsidRDefault="004C16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93211C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-145pt;width:248.05pt;height:218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" filled="f" stroked="f" strokeweight=".5pt">
                <v:textbox>
                  <w:txbxContent>
                    <w:tbl>
                      <w:tblPr>
                        <w:tblW w:w="4960" w:type="pct"/>
                        <w:jc w:val="center"/>
                        <w:tblLayout w:type="fixed"/>
                        <w:tblCellMar>
                          <w:left w:w="115" w:type="dxa"/>
                          <w:right w:w="115" w:type="dxa"/>
                        </w:tblCellMar>
                        <w:tblLook w:val="0600" w:firstRow="0" w:lastRow="0" w:firstColumn="0" w:lastColumn="0" w:noHBand="1" w:noVBand="1"/>
                      </w:tblPr>
                      <w:tblGrid>
                        <w:gridCol w:w="925"/>
                        <w:gridCol w:w="3716"/>
                      </w:tblGrid>
                      <w:tr w:rsidR="004C16C7" w:rsidRPr="00691BEE" w14:paraId="4FF30CAB" w14:textId="77777777" w:rsidTr="00F56D4B">
                        <w:trPr>
                          <w:trHeight w:val="501"/>
                          <w:jc w:val="center"/>
                        </w:trPr>
                        <w:tc>
                          <w:tcPr>
                            <w:tcW w:w="819" w:type="dxa"/>
                            <w:vAlign w:val="center"/>
                          </w:tcPr>
                          <w:p w14:paraId="6ED43E09" w14:textId="77777777" w:rsidR="004C16C7" w:rsidRPr="00691BEE" w:rsidRDefault="004C16C7" w:rsidP="004C16C7">
                            <w:pPr>
                              <w:pStyle w:val="Information"/>
                              <w:rPr>
                                <w:rStyle w:val="Strong"/>
                                <w:rFonts w:ascii="Leelawadee" w:hAnsi="Leelawadee" w:cs="Leelawadee"/>
                                <w:b w:val="0"/>
                                <w:bCs w:val="0"/>
                                <w:color w:val="FFFFFF" w:themeColor="background1"/>
                              </w:rPr>
                            </w:pPr>
                            <w:r w:rsidRPr="00691BEE">
                              <w:rPr>
                                <w:rFonts w:ascii="Leelawadee" w:hAnsi="Leelawadee" w:cs="Leelawadee" w:hint="cs"/>
                                <w:noProof/>
                              </w:rPr>
                              <w:drawing>
                                <wp:inline distT="0" distB="0" distL="0" distR="0" wp14:anchorId="18F7EBB7" wp14:editId="7A1A7D3B">
                                  <wp:extent cx="394335" cy="394335"/>
                                  <wp:effectExtent l="0" t="0" r="0" b="0"/>
                                  <wp:docPr id="10" name="Graphic 10" descr="Mark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Marker.svg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335" cy="394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92" w:type="dxa"/>
                            <w:vAlign w:val="center"/>
                          </w:tcPr>
                          <w:p w14:paraId="5F5CD20F" w14:textId="77777777" w:rsidR="004C16C7" w:rsidRPr="00691BEE" w:rsidRDefault="004C16C7" w:rsidP="004C16C7">
                            <w:pPr>
                              <w:pStyle w:val="Information"/>
                              <w:rPr>
                                <w:rFonts w:ascii="Leelawadee" w:hAnsi="Leelawadee" w:cs="Leelawadee"/>
                              </w:rPr>
                            </w:pPr>
                            <w:r w:rsidRPr="00691BEE">
                              <w:rPr>
                                <w:rFonts w:ascii="Leelawadee" w:hAnsi="Leelawadee" w:cs="Leelawadee" w:hint="cs"/>
                              </w:rPr>
                              <w:t xml:space="preserve">70 Russells Ride </w:t>
                            </w:r>
                          </w:p>
                          <w:p w14:paraId="06F36DC8" w14:textId="77777777" w:rsidR="004C16C7" w:rsidRPr="00691BEE" w:rsidRDefault="004C16C7" w:rsidP="004C16C7">
                            <w:pPr>
                              <w:pStyle w:val="Information"/>
                              <w:rPr>
                                <w:rFonts w:ascii="Leelawadee" w:hAnsi="Leelawadee" w:cs="Leelawadee"/>
                              </w:rPr>
                            </w:pPr>
                            <w:r w:rsidRPr="00691BEE">
                              <w:rPr>
                                <w:rFonts w:ascii="Leelawadee" w:hAnsi="Leelawadee" w:cs="Leelawadee" w:hint="cs"/>
                              </w:rPr>
                              <w:t xml:space="preserve">Cheshunt </w:t>
                            </w:r>
                          </w:p>
                          <w:p w14:paraId="43C74D73" w14:textId="77777777" w:rsidR="004C16C7" w:rsidRPr="00691BEE" w:rsidRDefault="004C16C7" w:rsidP="004C16C7">
                            <w:pPr>
                              <w:pStyle w:val="Information"/>
                              <w:rPr>
                                <w:rFonts w:ascii="Leelawadee" w:hAnsi="Leelawadee" w:cs="Leelawadee"/>
                              </w:rPr>
                            </w:pPr>
                            <w:r w:rsidRPr="00691BEE">
                              <w:rPr>
                                <w:rFonts w:ascii="Leelawadee" w:hAnsi="Leelawadee" w:cs="Leelawadee" w:hint="cs"/>
                              </w:rPr>
                              <w:t>EN8 8TZ</w:t>
                            </w:r>
                          </w:p>
                        </w:tc>
                      </w:tr>
                      <w:tr w:rsidR="004C16C7" w:rsidRPr="00691BEE" w14:paraId="5830EBC5" w14:textId="77777777" w:rsidTr="00F56D4B">
                        <w:trPr>
                          <w:trHeight w:val="168"/>
                          <w:jc w:val="center"/>
                        </w:trPr>
                        <w:tc>
                          <w:tcPr>
                            <w:tcW w:w="4111" w:type="dxa"/>
                            <w:gridSpan w:val="2"/>
                            <w:vAlign w:val="center"/>
                          </w:tcPr>
                          <w:p w14:paraId="3A39D86F" w14:textId="77777777" w:rsidR="004C16C7" w:rsidRPr="00691BEE" w:rsidRDefault="004C16C7" w:rsidP="004C16C7">
                            <w:pPr>
                              <w:pStyle w:val="NoSpacing"/>
                              <w:rPr>
                                <w:rFonts w:ascii="Leelawadee" w:hAnsi="Leelawadee" w:cs="Leelawadee"/>
                              </w:rPr>
                            </w:pPr>
                          </w:p>
                        </w:tc>
                      </w:tr>
                      <w:tr w:rsidR="004C16C7" w:rsidRPr="00691BEE" w14:paraId="67CB925D" w14:textId="77777777" w:rsidTr="00F56D4B">
                        <w:trPr>
                          <w:trHeight w:val="575"/>
                          <w:jc w:val="center"/>
                        </w:trPr>
                        <w:tc>
                          <w:tcPr>
                            <w:tcW w:w="819" w:type="dxa"/>
                            <w:vAlign w:val="center"/>
                          </w:tcPr>
                          <w:p w14:paraId="67D1CF69" w14:textId="77777777" w:rsidR="004C16C7" w:rsidRPr="00691BEE" w:rsidRDefault="004C16C7" w:rsidP="004C16C7">
                            <w:pPr>
                              <w:pStyle w:val="Information"/>
                              <w:rPr>
                                <w:rFonts w:ascii="Leelawadee" w:hAnsi="Leelawadee" w:cs="Leelawadee"/>
                              </w:rPr>
                            </w:pPr>
                            <w:r w:rsidRPr="00691BEE">
                              <w:rPr>
                                <w:rFonts w:ascii="Leelawadee" w:hAnsi="Leelawadee" w:cs="Leelawadee" w:hint="cs"/>
                                <w:noProof/>
                              </w:rPr>
                              <w:drawing>
                                <wp:inline distT="0" distB="0" distL="0" distR="0" wp14:anchorId="654331A6" wp14:editId="5DD498D3">
                                  <wp:extent cx="394335" cy="394335"/>
                                  <wp:effectExtent l="0" t="0" r="5715" b="5715"/>
                                  <wp:docPr id="11" name="Graphic 11" descr="Receiver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Receiver.svg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335" cy="394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92" w:type="dxa"/>
                            <w:vAlign w:val="center"/>
                          </w:tcPr>
                          <w:p w14:paraId="770EF018" w14:textId="77777777" w:rsidR="004C16C7" w:rsidRPr="00691BEE" w:rsidRDefault="004C16C7" w:rsidP="004C16C7">
                            <w:pPr>
                              <w:pStyle w:val="Information"/>
                              <w:rPr>
                                <w:rFonts w:ascii="Leelawadee" w:hAnsi="Leelawadee" w:cs="Leelawadee"/>
                              </w:rPr>
                            </w:pPr>
                          </w:p>
                          <w:p w14:paraId="131DB9B7" w14:textId="77777777" w:rsidR="004C16C7" w:rsidRPr="00691BEE" w:rsidRDefault="004C16C7" w:rsidP="004C16C7">
                            <w:pPr>
                              <w:pStyle w:val="Information"/>
                              <w:rPr>
                                <w:rFonts w:ascii="Leelawadee" w:hAnsi="Leelawadee" w:cs="Leelawadee"/>
                              </w:rPr>
                            </w:pPr>
                            <w:r w:rsidRPr="00691BEE">
                              <w:rPr>
                                <w:rFonts w:ascii="Leelawadee" w:hAnsi="Leelawadee" w:cs="Leelawadee" w:hint="cs"/>
                              </w:rPr>
                              <w:t>07729 802 712</w:t>
                            </w:r>
                          </w:p>
                          <w:p w14:paraId="766A51A8" w14:textId="77777777" w:rsidR="004C16C7" w:rsidRPr="00691BEE" w:rsidRDefault="004C16C7" w:rsidP="004C16C7">
                            <w:pPr>
                              <w:pStyle w:val="Information"/>
                              <w:rPr>
                                <w:rFonts w:ascii="Leelawadee" w:hAnsi="Leelawadee" w:cs="Leelawadee"/>
                              </w:rPr>
                            </w:pPr>
                            <w:r w:rsidRPr="00691BEE">
                              <w:rPr>
                                <w:rFonts w:ascii="Leelawadee" w:hAnsi="Leelawadee" w:cs="Leelawadee" w:hint="cs"/>
                              </w:rPr>
                              <w:t>01992 410 513</w:t>
                            </w:r>
                          </w:p>
                        </w:tc>
                      </w:tr>
                      <w:tr w:rsidR="004C16C7" w:rsidRPr="00691BEE" w14:paraId="29774335" w14:textId="77777777" w:rsidTr="00F56D4B">
                        <w:trPr>
                          <w:trHeight w:val="168"/>
                          <w:jc w:val="center"/>
                        </w:trPr>
                        <w:tc>
                          <w:tcPr>
                            <w:tcW w:w="4111" w:type="dxa"/>
                            <w:gridSpan w:val="2"/>
                            <w:vAlign w:val="center"/>
                          </w:tcPr>
                          <w:p w14:paraId="07BAEF34" w14:textId="77777777" w:rsidR="004C16C7" w:rsidRPr="00691BEE" w:rsidRDefault="004C16C7" w:rsidP="004C16C7">
                            <w:pPr>
                              <w:pStyle w:val="NoSpacing"/>
                              <w:rPr>
                                <w:rFonts w:ascii="Leelawadee" w:hAnsi="Leelawadee" w:cs="Leelawadee"/>
                              </w:rPr>
                            </w:pPr>
                          </w:p>
                        </w:tc>
                      </w:tr>
                      <w:tr w:rsidR="004C16C7" w:rsidRPr="00691BEE" w14:paraId="427B8DB3" w14:textId="77777777" w:rsidTr="00F56D4B">
                        <w:trPr>
                          <w:trHeight w:val="584"/>
                          <w:jc w:val="center"/>
                        </w:trPr>
                        <w:tc>
                          <w:tcPr>
                            <w:tcW w:w="819" w:type="dxa"/>
                            <w:vAlign w:val="center"/>
                          </w:tcPr>
                          <w:p w14:paraId="5F5A0D43" w14:textId="77777777" w:rsidR="004C16C7" w:rsidRPr="00691BEE" w:rsidRDefault="004C16C7" w:rsidP="004C16C7">
                            <w:pPr>
                              <w:pStyle w:val="Information"/>
                              <w:rPr>
                                <w:rFonts w:ascii="Leelawadee" w:hAnsi="Leelawadee" w:cs="Leelawadee"/>
                              </w:rPr>
                            </w:pPr>
                            <w:r w:rsidRPr="00691BEE">
                              <w:rPr>
                                <w:rFonts w:ascii="Leelawadee" w:hAnsi="Leelawadee" w:cs="Leelawadee" w:hint="cs"/>
                                <w:noProof/>
                              </w:rPr>
                              <w:drawing>
                                <wp:inline distT="0" distB="0" distL="0" distR="0" wp14:anchorId="3FF7C998" wp14:editId="1FFD9820">
                                  <wp:extent cx="394335" cy="394335"/>
                                  <wp:effectExtent l="0" t="0" r="5715" b="5715"/>
                                  <wp:docPr id="14" name="Graphic 14" descr="Emai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Email.svg"/>
                                          <pic:cNvPicPr/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96DAC541-7B7A-43D3-8B79-37D633B846F1}">
                                                <asvg:svgBlip xmlns:asvg="http://schemas.microsoft.com/office/drawing/2016/SVG/main" r:embed="rId16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94335" cy="39433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3292" w:type="dxa"/>
                            <w:vAlign w:val="center"/>
                          </w:tcPr>
                          <w:p w14:paraId="1CBBA858" w14:textId="77777777" w:rsidR="004C16C7" w:rsidRPr="00691BEE" w:rsidRDefault="004C16C7" w:rsidP="004C16C7">
                            <w:pPr>
                              <w:pStyle w:val="Information"/>
                              <w:rPr>
                                <w:rFonts w:ascii="Leelawadee" w:hAnsi="Leelawadee" w:cs="Leelawadee"/>
                              </w:rPr>
                            </w:pPr>
                          </w:p>
                          <w:p w14:paraId="66360C1C" w14:textId="77777777" w:rsidR="004C16C7" w:rsidRPr="00691BEE" w:rsidRDefault="004C16C7" w:rsidP="004C16C7">
                            <w:pPr>
                              <w:pStyle w:val="Information"/>
                              <w:rPr>
                                <w:rFonts w:ascii="Leelawadee" w:hAnsi="Leelawadee" w:cs="Leelawadee"/>
                              </w:rPr>
                            </w:pPr>
                            <w:r w:rsidRPr="00691BEE">
                              <w:rPr>
                                <w:rFonts w:ascii="Leelawadee" w:hAnsi="Leelawadee" w:cs="Leelawadee" w:hint="cs"/>
                              </w:rPr>
                              <w:t>neryspetrou@googlemail.com</w:t>
                            </w:r>
                          </w:p>
                        </w:tc>
                      </w:tr>
                    </w:tbl>
                    <w:p w14:paraId="6A43AC12" w14:textId="77777777" w:rsidR="004C16C7" w:rsidRDefault="004C16C7"/>
                  </w:txbxContent>
                </v:textbox>
                <w10:wrap anchorx="margin"/>
              </v:shape>
            </w:pict>
          </mc:Fallback>
        </mc:AlternateContent>
      </w:r>
    </w:p>
    <w:sectPr w:rsidR="007F5B63" w:rsidRPr="00AC1054" w:rsidSect="000B7AFD">
      <w:headerReference w:type="default" r:id="rId17"/>
      <w:type w:val="continuous"/>
      <w:pgSz w:w="12240" w:h="15840" w:code="1"/>
      <w:pgMar w:top="0" w:right="567" w:bottom="1134" w:left="567" w:header="720" w:footer="1967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7A311E" w14:textId="77777777" w:rsidR="00CD2054" w:rsidRDefault="00CD2054" w:rsidP="00590471">
      <w:r>
        <w:separator/>
      </w:r>
    </w:p>
  </w:endnote>
  <w:endnote w:type="continuationSeparator" w:id="0">
    <w:p w14:paraId="1136DCC8" w14:textId="77777777" w:rsidR="00CD2054" w:rsidRDefault="00CD2054" w:rsidP="005904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E86A73" w14:textId="77777777" w:rsidR="00CD2054" w:rsidRDefault="00CD2054" w:rsidP="00590471">
      <w:r>
        <w:separator/>
      </w:r>
    </w:p>
  </w:footnote>
  <w:footnote w:type="continuationSeparator" w:id="0">
    <w:p w14:paraId="1DAAE607" w14:textId="77777777" w:rsidR="00CD2054" w:rsidRDefault="00CD2054" w:rsidP="005904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CF8C1" w14:textId="77777777" w:rsidR="00FA37E0" w:rsidRDefault="00FA37E0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733875E9" wp14:editId="58105BF6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3272589" cy="10058400"/>
              <wp:effectExtent l="0" t="0" r="0" b="0"/>
              <wp:wrapNone/>
              <wp:docPr id="8" name="Group 8" descr="decorative elements&#10;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2589" cy="10058400"/>
                        <a:chOff x="0" y="0"/>
                        <a:chExt cx="3272589" cy="10058400"/>
                      </a:xfrm>
                    </wpg:grpSpPr>
                    <wps:wsp>
                      <wps:cNvPr id="607" name="Rectangle 604">
                        <a:extLst>
                          <a:ext uri="{FF2B5EF4-FFF2-40B4-BE49-F238E27FC236}">
                            <a16:creationId xmlns:a16="http://schemas.microsoft.com/office/drawing/2014/main" id="{13AC9442-6E0F-43A2-AC8B-C7644AF31B5B}"/>
                          </a:ext>
                        </a:extLst>
                      </wps:cNvPr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63900" cy="1004570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g:grpSp>
                      <wpg:cNvPr id="2" name="Group 1">
                        <a:extLst>
                          <a:ext uri="{FF2B5EF4-FFF2-40B4-BE49-F238E27FC236}">
                            <a16:creationId xmlns:a16="http://schemas.microsoft.com/office/drawing/2014/main" id="{49B0B984-B714-485C-9B95-0AB28F10EC29}"/>
                          </a:ext>
                        </a:extLst>
                      </wpg:cNvPr>
                      <wpg:cNvGrpSpPr/>
                      <wpg:grpSpPr>
                        <a:xfrm>
                          <a:off x="0" y="7467600"/>
                          <a:ext cx="3263900" cy="2590800"/>
                          <a:chOff x="6232" y="7472533"/>
                          <a:chExt cx="3264033" cy="2590973"/>
                        </a:xfrm>
                      </wpg:grpSpPr>
                      <wps:wsp>
                        <wps:cNvPr id="3" name="Freeform 605">
                          <a:extLst>
                            <a:ext uri="{FF2B5EF4-FFF2-40B4-BE49-F238E27FC236}">
                              <a16:creationId xmlns:a16="http://schemas.microsoft.com/office/drawing/2014/main" id="{915E4A2F-93B0-49B0-82BC-4DE6424EE5C9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7472533"/>
                            <a:ext cx="3264033" cy="2590973"/>
                          </a:xfrm>
                          <a:custGeom>
                            <a:avLst/>
                            <a:gdLst>
                              <a:gd name="T0" fmla="*/ 0 w 506"/>
                              <a:gd name="T1" fmla="*/ 44 h 405"/>
                              <a:gd name="T2" fmla="*/ 46 w 506"/>
                              <a:gd name="T3" fmla="*/ 22 h 405"/>
                              <a:gd name="T4" fmla="*/ 167 w 506"/>
                              <a:gd name="T5" fmla="*/ 63 h 405"/>
                              <a:gd name="T6" fmla="*/ 167 w 506"/>
                              <a:gd name="T7" fmla="*/ 63 h 405"/>
                              <a:gd name="T8" fmla="*/ 235 w 506"/>
                              <a:gd name="T9" fmla="*/ 88 h 405"/>
                              <a:gd name="T10" fmla="*/ 246 w 506"/>
                              <a:gd name="T11" fmla="*/ 83 h 405"/>
                              <a:gd name="T12" fmla="*/ 319 w 506"/>
                              <a:gd name="T13" fmla="*/ 123 h 405"/>
                              <a:gd name="T14" fmla="*/ 319 w 506"/>
                              <a:gd name="T15" fmla="*/ 123 h 405"/>
                              <a:gd name="T16" fmla="*/ 378 w 506"/>
                              <a:gd name="T17" fmla="*/ 167 h 405"/>
                              <a:gd name="T18" fmla="*/ 401 w 506"/>
                              <a:gd name="T19" fmla="*/ 164 h 405"/>
                              <a:gd name="T20" fmla="*/ 456 w 506"/>
                              <a:gd name="T21" fmla="*/ 196 h 405"/>
                              <a:gd name="T22" fmla="*/ 506 w 506"/>
                              <a:gd name="T23" fmla="*/ 316 h 405"/>
                              <a:gd name="T24" fmla="*/ 506 w 506"/>
                              <a:gd name="T25" fmla="*/ 405 h 405"/>
                              <a:gd name="T26" fmla="*/ 0 w 506"/>
                              <a:gd name="T27" fmla="*/ 405 h 405"/>
                              <a:gd name="T28" fmla="*/ 0 w 506"/>
                              <a:gd name="T29" fmla="*/ 44 h 40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506" h="405">
                                <a:moveTo>
                                  <a:pt x="0" y="44"/>
                                </a:moveTo>
                                <a:cubicBezTo>
                                  <a:pt x="46" y="22"/>
                                  <a:pt x="46" y="22"/>
                                  <a:pt x="46" y="22"/>
                                </a:cubicBezTo>
                                <a:cubicBezTo>
                                  <a:pt x="90" y="0"/>
                                  <a:pt x="144" y="18"/>
                                  <a:pt x="167" y="63"/>
                                </a:cubicBezTo>
                                <a:cubicBezTo>
                                  <a:pt x="167" y="63"/>
                                  <a:pt x="167" y="63"/>
                                  <a:pt x="167" y="63"/>
                                </a:cubicBezTo>
                                <a:cubicBezTo>
                                  <a:pt x="179" y="88"/>
                                  <a:pt x="209" y="99"/>
                                  <a:pt x="235" y="88"/>
                                </a:cubicBezTo>
                                <a:cubicBezTo>
                                  <a:pt x="246" y="83"/>
                                  <a:pt x="246" y="83"/>
                                  <a:pt x="246" y="83"/>
                                </a:cubicBezTo>
                                <a:cubicBezTo>
                                  <a:pt x="277" y="70"/>
                                  <a:pt x="313" y="90"/>
                                  <a:pt x="319" y="123"/>
                                </a:cubicBezTo>
                                <a:cubicBezTo>
                                  <a:pt x="319" y="123"/>
                                  <a:pt x="319" y="123"/>
                                  <a:pt x="319" y="123"/>
                                </a:cubicBezTo>
                                <a:cubicBezTo>
                                  <a:pt x="324" y="151"/>
                                  <a:pt x="349" y="171"/>
                                  <a:pt x="378" y="167"/>
                                </a:cubicBezTo>
                                <a:cubicBezTo>
                                  <a:pt x="401" y="164"/>
                                  <a:pt x="401" y="164"/>
                                  <a:pt x="401" y="164"/>
                                </a:cubicBezTo>
                                <a:cubicBezTo>
                                  <a:pt x="424" y="161"/>
                                  <a:pt x="447" y="175"/>
                                  <a:pt x="456" y="196"/>
                                </a:cubicBezTo>
                                <a:cubicBezTo>
                                  <a:pt x="506" y="316"/>
                                  <a:pt x="506" y="316"/>
                                  <a:pt x="506" y="316"/>
                                </a:cubicBezTo>
                                <a:cubicBezTo>
                                  <a:pt x="506" y="405"/>
                                  <a:pt x="506" y="405"/>
                                  <a:pt x="506" y="405"/>
                                </a:cubicBezTo>
                                <a:cubicBezTo>
                                  <a:pt x="0" y="405"/>
                                  <a:pt x="0" y="405"/>
                                  <a:pt x="0" y="405"/>
                                </a:cubicBezTo>
                                <a:lnTo>
                                  <a:pt x="0" y="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" name="Freeform 606">
                          <a:extLst>
                            <a:ext uri="{FF2B5EF4-FFF2-40B4-BE49-F238E27FC236}">
                              <a16:creationId xmlns:a16="http://schemas.microsoft.com/office/drawing/2014/main" id="{B6A493DF-B687-4278-A54E-5585E509CC8F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394177" y="7862036"/>
                            <a:ext cx="2876088" cy="2201470"/>
                          </a:xfrm>
                          <a:custGeom>
                            <a:avLst/>
                            <a:gdLst>
                              <a:gd name="T0" fmla="*/ 446 w 446"/>
                              <a:gd name="T1" fmla="*/ 28 h 344"/>
                              <a:gd name="T2" fmla="*/ 420 w 446"/>
                              <a:gd name="T3" fmla="*/ 17 h 344"/>
                              <a:gd name="T4" fmla="*/ 316 w 446"/>
                              <a:gd name="T5" fmla="*/ 63 h 344"/>
                              <a:gd name="T6" fmla="*/ 309 w 446"/>
                              <a:gd name="T7" fmla="*/ 82 h 344"/>
                              <a:gd name="T8" fmla="*/ 202 w 446"/>
                              <a:gd name="T9" fmla="*/ 127 h 344"/>
                              <a:gd name="T10" fmla="*/ 202 w 446"/>
                              <a:gd name="T11" fmla="*/ 127 h 344"/>
                              <a:gd name="T12" fmla="*/ 100 w 446"/>
                              <a:gd name="T13" fmla="*/ 161 h 344"/>
                              <a:gd name="T14" fmla="*/ 0 w 446"/>
                              <a:gd name="T15" fmla="*/ 344 h 344"/>
                              <a:gd name="T16" fmla="*/ 446 w 446"/>
                              <a:gd name="T17" fmla="*/ 344 h 344"/>
                              <a:gd name="T18" fmla="*/ 446 w 446"/>
                              <a:gd name="T19" fmla="*/ 28 h 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446" h="344">
                                <a:moveTo>
                                  <a:pt x="446" y="28"/>
                                </a:moveTo>
                                <a:cubicBezTo>
                                  <a:pt x="420" y="17"/>
                                  <a:pt x="420" y="17"/>
                                  <a:pt x="420" y="17"/>
                                </a:cubicBezTo>
                                <a:cubicBezTo>
                                  <a:pt x="378" y="0"/>
                                  <a:pt x="331" y="21"/>
                                  <a:pt x="316" y="63"/>
                                </a:cubicBezTo>
                                <a:cubicBezTo>
                                  <a:pt x="309" y="82"/>
                                  <a:pt x="309" y="82"/>
                                  <a:pt x="309" y="82"/>
                                </a:cubicBezTo>
                                <a:cubicBezTo>
                                  <a:pt x="293" y="125"/>
                                  <a:pt x="244" y="146"/>
                                  <a:pt x="202" y="127"/>
                                </a:cubicBezTo>
                                <a:cubicBezTo>
                                  <a:pt x="202" y="127"/>
                                  <a:pt x="202" y="127"/>
                                  <a:pt x="202" y="127"/>
                                </a:cubicBezTo>
                                <a:cubicBezTo>
                                  <a:pt x="164" y="110"/>
                                  <a:pt x="119" y="125"/>
                                  <a:pt x="100" y="161"/>
                                </a:cubicBezTo>
                                <a:cubicBezTo>
                                  <a:pt x="0" y="344"/>
                                  <a:pt x="0" y="344"/>
                                  <a:pt x="0" y="344"/>
                                </a:cubicBezTo>
                                <a:cubicBezTo>
                                  <a:pt x="446" y="344"/>
                                  <a:pt x="446" y="344"/>
                                  <a:pt x="446" y="344"/>
                                </a:cubicBezTo>
                                <a:lnTo>
                                  <a:pt x="446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08">
                          <a:extLst>
                            <a:ext uri="{FF2B5EF4-FFF2-40B4-BE49-F238E27FC236}">
                              <a16:creationId xmlns:a16="http://schemas.microsoft.com/office/drawing/2014/main" id="{700E2D3B-2C0D-4AF7-9B98-B098AC67DB9C}"/>
                            </a:ext>
                          </a:extLst>
                        </wps:cNvPr>
                        <wps:cNvSpPr>
                          <a:spLocks/>
                        </wps:cNvSpPr>
                        <wps:spPr bwMode="auto">
                          <a:xfrm>
                            <a:off x="6232" y="8770356"/>
                            <a:ext cx="2838696" cy="1293149"/>
                          </a:xfrm>
                          <a:custGeom>
                            <a:avLst/>
                            <a:gdLst>
                              <a:gd name="T0" fmla="*/ 440 w 440"/>
                              <a:gd name="T1" fmla="*/ 202 h 202"/>
                              <a:gd name="T2" fmla="*/ 416 w 440"/>
                              <a:gd name="T3" fmla="*/ 153 h 202"/>
                              <a:gd name="T4" fmla="*/ 354 w 440"/>
                              <a:gd name="T5" fmla="*/ 132 h 202"/>
                              <a:gd name="T6" fmla="*/ 332 w 440"/>
                              <a:gd name="T7" fmla="*/ 143 h 202"/>
                              <a:gd name="T8" fmla="*/ 267 w 440"/>
                              <a:gd name="T9" fmla="*/ 115 h 202"/>
                              <a:gd name="T10" fmla="*/ 267 w 440"/>
                              <a:gd name="T11" fmla="*/ 115 h 202"/>
                              <a:gd name="T12" fmla="*/ 207 w 440"/>
                              <a:gd name="T13" fmla="*/ 85 h 202"/>
                              <a:gd name="T14" fmla="*/ 198 w 440"/>
                              <a:gd name="T15" fmla="*/ 88 h 202"/>
                              <a:gd name="T16" fmla="*/ 140 w 440"/>
                              <a:gd name="T17" fmla="*/ 66 h 202"/>
                              <a:gd name="T18" fmla="*/ 140 w 440"/>
                              <a:gd name="T19" fmla="*/ 66 h 202"/>
                              <a:gd name="T20" fmla="*/ 22 w 440"/>
                              <a:gd name="T21" fmla="*/ 14 h 202"/>
                              <a:gd name="T22" fmla="*/ 0 w 440"/>
                              <a:gd name="T23" fmla="*/ 20 h 202"/>
                              <a:gd name="T24" fmla="*/ 0 w 440"/>
                              <a:gd name="T25" fmla="*/ 202 h 202"/>
                              <a:gd name="T26" fmla="*/ 440 w 440"/>
                              <a:gd name="T27" fmla="*/ 202 h 20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</a:cxnLst>
                            <a:rect l="0" t="0" r="r" b="b"/>
                            <a:pathLst>
                              <a:path w="440" h="202">
                                <a:moveTo>
                                  <a:pt x="440" y="202"/>
                                </a:moveTo>
                                <a:cubicBezTo>
                                  <a:pt x="416" y="153"/>
                                  <a:pt x="416" y="153"/>
                                  <a:pt x="416" y="153"/>
                                </a:cubicBezTo>
                                <a:cubicBezTo>
                                  <a:pt x="405" y="130"/>
                                  <a:pt x="377" y="120"/>
                                  <a:pt x="354" y="132"/>
                                </a:cubicBezTo>
                                <a:cubicBezTo>
                                  <a:pt x="332" y="143"/>
                                  <a:pt x="332" y="143"/>
                                  <a:pt x="332" y="143"/>
                                </a:cubicBezTo>
                                <a:cubicBezTo>
                                  <a:pt x="306" y="156"/>
                                  <a:pt x="275" y="142"/>
                                  <a:pt x="267" y="115"/>
                                </a:cubicBezTo>
                                <a:cubicBezTo>
                                  <a:pt x="267" y="115"/>
                                  <a:pt x="267" y="115"/>
                                  <a:pt x="267" y="115"/>
                                </a:cubicBezTo>
                                <a:cubicBezTo>
                                  <a:pt x="260" y="89"/>
                                  <a:pt x="232" y="75"/>
                                  <a:pt x="207" y="85"/>
                                </a:cubicBezTo>
                                <a:cubicBezTo>
                                  <a:pt x="198" y="88"/>
                                  <a:pt x="198" y="88"/>
                                  <a:pt x="198" y="88"/>
                                </a:cubicBezTo>
                                <a:cubicBezTo>
                                  <a:pt x="176" y="97"/>
                                  <a:pt x="151" y="87"/>
                                  <a:pt x="140" y="66"/>
                                </a:cubicBezTo>
                                <a:cubicBezTo>
                                  <a:pt x="140" y="66"/>
                                  <a:pt x="140" y="66"/>
                                  <a:pt x="140" y="66"/>
                                </a:cubicBezTo>
                                <a:cubicBezTo>
                                  <a:pt x="118" y="22"/>
                                  <a:pt x="69" y="0"/>
                                  <a:pt x="22" y="14"/>
                                </a:cubicBezTo>
                                <a:cubicBezTo>
                                  <a:pt x="0" y="20"/>
                                  <a:pt x="0" y="20"/>
                                  <a:pt x="0" y="20"/>
                                </a:cubicBezTo>
                                <a:cubicBezTo>
                                  <a:pt x="0" y="202"/>
                                  <a:pt x="0" y="202"/>
                                  <a:pt x="0" y="202"/>
                                </a:cubicBezTo>
                                <a:lnTo>
                                  <a:pt x="440" y="2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grpSp>
                    <wps:wsp>
                      <wps:cNvPr id="6" name="Freeform 5">
                        <a:extLst>
                          <a:ext uri="{FF2B5EF4-FFF2-40B4-BE49-F238E27FC236}">
                            <a16:creationId xmlns:a16="http://schemas.microsoft.com/office/drawing/2014/main" id="{0B137DD8-0D08-4B96-915D-F4ABDE426E3F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3272589" cy="2906763"/>
                        </a:xfrm>
                        <a:custGeom>
                          <a:avLst/>
                          <a:gdLst>
                            <a:gd name="T0" fmla="*/ 0 w 506"/>
                            <a:gd name="T1" fmla="*/ 412 h 446"/>
                            <a:gd name="T2" fmla="*/ 33 w 506"/>
                            <a:gd name="T3" fmla="*/ 425 h 446"/>
                            <a:gd name="T4" fmla="*/ 162 w 506"/>
                            <a:gd name="T5" fmla="*/ 368 h 446"/>
                            <a:gd name="T6" fmla="*/ 171 w 506"/>
                            <a:gd name="T7" fmla="*/ 344 h 446"/>
                            <a:gd name="T8" fmla="*/ 304 w 506"/>
                            <a:gd name="T9" fmla="*/ 288 h 446"/>
                            <a:gd name="T10" fmla="*/ 304 w 506"/>
                            <a:gd name="T11" fmla="*/ 288 h 446"/>
                            <a:gd name="T12" fmla="*/ 431 w 506"/>
                            <a:gd name="T13" fmla="*/ 246 h 446"/>
                            <a:gd name="T14" fmla="*/ 506 w 506"/>
                            <a:gd name="T15" fmla="*/ 108 h 446"/>
                            <a:gd name="T16" fmla="*/ 506 w 506"/>
                            <a:gd name="T17" fmla="*/ 0 h 446"/>
                            <a:gd name="T18" fmla="*/ 0 w 506"/>
                            <a:gd name="T19" fmla="*/ 0 h 446"/>
                            <a:gd name="T20" fmla="*/ 0 w 506"/>
                            <a:gd name="T21" fmla="*/ 412 h 4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</a:cxnLst>
                          <a:rect l="0" t="0" r="r" b="b"/>
                          <a:pathLst>
                            <a:path w="506" h="446">
                              <a:moveTo>
                                <a:pt x="0" y="412"/>
                              </a:moveTo>
                              <a:cubicBezTo>
                                <a:pt x="33" y="425"/>
                                <a:pt x="33" y="425"/>
                                <a:pt x="33" y="425"/>
                              </a:cubicBezTo>
                              <a:cubicBezTo>
                                <a:pt x="85" y="446"/>
                                <a:pt x="143" y="420"/>
                                <a:pt x="162" y="368"/>
                              </a:cubicBezTo>
                              <a:cubicBezTo>
                                <a:pt x="171" y="344"/>
                                <a:pt x="171" y="344"/>
                                <a:pt x="171" y="344"/>
                              </a:cubicBezTo>
                              <a:cubicBezTo>
                                <a:pt x="190" y="290"/>
                                <a:pt x="252" y="265"/>
                                <a:pt x="304" y="288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51" y="309"/>
                                <a:pt x="406" y="291"/>
                                <a:pt x="431" y="246"/>
                              </a:cubicBezTo>
                              <a:cubicBezTo>
                                <a:pt x="506" y="108"/>
                                <a:pt x="506" y="108"/>
                                <a:pt x="506" y="108"/>
                              </a:cubicBezTo>
                              <a:cubicBezTo>
                                <a:pt x="506" y="0"/>
                                <a:pt x="506" y="0"/>
                                <a:pt x="506" y="0"/>
                              </a:cubicBez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lnTo>
                                <a:pt x="0" y="41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42000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7969BCBA" id="Group 8" o:spid="_x0000_s1026" alt="decorative elements&#10;" style="position:absolute;margin-left:0;margin-top:0;width:257.7pt;height:11in;z-index:251661312;mso-width-percent:420;mso-height-percent:1000;mso-position-horizontal:left;mso-position-horizontal-relative:page;mso-position-vertical:center;mso-position-vertical-relative:page;mso-width-percent:420;mso-height-percent:1000" coordsize="3272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">
              <v:rect id="Rectangle 604" o:spid="_x0000_s1027" style="position:absolute;width:32639;height:1004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" fillcolor="#0f3344 [3204]" stroked="f"/>
              <v:group id="Group 1" o:spid="_x0000_s1028" style="position:absolute;top:74676;width:32639;height:25908" coordorigin="62,74725" coordsize="32640,259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shape id="Freeform 605" o:spid="_x0000_s1029" style="position:absolute;left:62;top:74725;width:32640;height:25910;visibility:visible;mso-wrap-style:square;v-text-anchor:top" coordsize="506,4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" path="m,44c46,22,46,22,46,22,90,,144,18,167,63v,,,,,c179,88,209,99,235,88v11,-5,11,-5,11,-5c277,70,313,90,319,123v,,,,,c324,151,349,171,378,167v23,-3,23,-3,23,-3c424,161,447,175,456,196v50,120,50,120,50,120c506,405,506,405,506,405,,405,,405,,405l,44xe" fillcolor="#fcea10 [3207]" stroked="f">
                  <v:path arrowok="t" o:connecttype="custom" o:connectlocs="0,281488;296730,140744;1077260,403040;1077260,403040;1515905,562977;1586862,530990;2057760,786888;2057760,786888;2438349,1068377;2586714,1049184;2941500,1253903;3264033,2021599;3264033,2590973;0,2590973;0,281488" o:connectangles="0,0,0,0,0,0,0,0,0,0,0,0,0,0,0"/>
                </v:shape>
                <v:shape id="Freeform 606" o:spid="_x0000_s1030" style="position:absolute;left:3941;top:78620;width:28761;height:22015;visibility:visible;mso-wrap-style:square;v-text-anchor:top" coordsize="446,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" path="m446,28c420,17,420,17,420,17,378,,331,21,316,63v-7,19,-7,19,-7,19c293,125,244,146,202,127v,,,,,c164,110,119,125,100,161,,344,,344,,344v446,,446,,446,l446,28xe" fillcolor="#e5d8ea [3205]" stroked="f">
                  <v:path arrowok="t" o:connecttype="custom" o:connectlocs="2876088,179189;2708424,108794;2037766,403176;1992626,524769;1302623,812752;1302623,812752;644863,1030339;0,2201470;2876088,2201470;2876088,179189" o:connectangles="0,0,0,0,0,0,0,0,0,0"/>
                </v:shape>
                <v:shape id="Freeform 608" o:spid="_x0000_s1031" style="position:absolute;left:62;top:87703;width:28387;height:12932;visibility:visible;mso-wrap-style:square;v-text-anchor:top" coordsize="44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" path="m440,202c416,153,416,153,416,153,405,130,377,120,354,132v-22,11,-22,11,-22,11c306,156,275,142,267,115v,,,,,c260,89,232,75,207,85v-9,3,-9,3,-9,3c176,97,151,87,140,66v,,,,,c118,22,69,,22,14,,20,,20,,20,,202,,202,,202r440,xe" fillcolor="#f8c4d7 [3206]" stroked="f">
                  <v:path arrowok="t" o:connecttype="custom" o:connectlocs="2838696,1293149;2683858,979464;2283860,845028;2141925,915447;1722572,736199;1722572,736199;1335477,544147;1277413,563352;903221,422514;903221,422514;141935,89624;0,128035;0,1293149;2838696,1293149" o:connectangles="0,0,0,0,0,0,0,0,0,0,0,0,0,0"/>
                </v:shape>
              </v:group>
              <v:shape id="Freeform 5" o:spid="_x0000_s1032" style="position:absolute;width:32725;height:29067;visibility:visible;mso-wrap-style:square;v-text-anchor:top" coordsize="506,4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" path="m,412v33,13,33,13,33,13c85,446,143,420,162,368v9,-24,9,-24,9,-24c190,290,252,265,304,288v,,,,,c351,309,406,291,431,246,506,108,506,108,506,108,506,,506,,506,,,,,,,l,412xe" fillcolor="#e5d8ea [3205]" stroked="f">
                <v:path arrowok="t" o:connecttype="custom" o:connectlocs="0,2685171;213430,2769897;1047746,2398405;1105954,2241988;1966140,1877013;1966140,1877013;2787521,1603282;3272589,703880;3272589,0;0,0;0,2685171" o:connectangles="0,0,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0"/>
    <w:multiLevelType w:val="singleLevel"/>
    <w:tmpl w:val="8DCEAD7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 w15:restartNumberingAfterBreak="0">
    <w:nsid w:val="FFFFFF81"/>
    <w:multiLevelType w:val="singleLevel"/>
    <w:tmpl w:val="488EEDE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 w15:restartNumberingAfterBreak="0">
    <w:nsid w:val="FFFFFF82"/>
    <w:multiLevelType w:val="singleLevel"/>
    <w:tmpl w:val="7DC08DC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79C29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9"/>
    <w:multiLevelType w:val="singleLevel"/>
    <w:tmpl w:val="6006300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FCEA10" w:themeColor="accent4"/>
      </w:rPr>
    </w:lvl>
  </w:abstractNum>
  <w:abstractNum w:abstractNumId="5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4890" w:hanging="267"/>
      </w:pPr>
      <w:rPr>
        <w:rFonts w:ascii="Georgia" w:hAnsi="Georgia" w:cs="Georgia"/>
        <w:b w:val="0"/>
        <w:bCs w:val="0"/>
        <w:color w:val="D14140"/>
        <w:spacing w:val="-6"/>
        <w:w w:val="100"/>
        <w:sz w:val="20"/>
        <w:szCs w:val="20"/>
      </w:rPr>
    </w:lvl>
    <w:lvl w:ilvl="1">
      <w:numFmt w:val="bullet"/>
      <w:lvlText w:val="ï"/>
      <w:lvlJc w:val="left"/>
      <w:pPr>
        <w:ind w:left="5482" w:hanging="267"/>
      </w:pPr>
    </w:lvl>
    <w:lvl w:ilvl="2">
      <w:numFmt w:val="bullet"/>
      <w:lvlText w:val="ï"/>
      <w:lvlJc w:val="left"/>
      <w:pPr>
        <w:ind w:left="6064" w:hanging="267"/>
      </w:pPr>
    </w:lvl>
    <w:lvl w:ilvl="3">
      <w:numFmt w:val="bullet"/>
      <w:lvlText w:val="ï"/>
      <w:lvlJc w:val="left"/>
      <w:pPr>
        <w:ind w:left="6646" w:hanging="267"/>
      </w:pPr>
    </w:lvl>
    <w:lvl w:ilvl="4">
      <w:numFmt w:val="bullet"/>
      <w:lvlText w:val="ï"/>
      <w:lvlJc w:val="left"/>
      <w:pPr>
        <w:ind w:left="7228" w:hanging="267"/>
      </w:pPr>
    </w:lvl>
    <w:lvl w:ilvl="5">
      <w:numFmt w:val="bullet"/>
      <w:lvlText w:val="ï"/>
      <w:lvlJc w:val="left"/>
      <w:pPr>
        <w:ind w:left="7810" w:hanging="267"/>
      </w:pPr>
    </w:lvl>
    <w:lvl w:ilvl="6">
      <w:numFmt w:val="bullet"/>
      <w:lvlText w:val="ï"/>
      <w:lvlJc w:val="left"/>
      <w:pPr>
        <w:ind w:left="8392" w:hanging="267"/>
      </w:pPr>
    </w:lvl>
    <w:lvl w:ilvl="7">
      <w:numFmt w:val="bullet"/>
      <w:lvlText w:val="ï"/>
      <w:lvlJc w:val="left"/>
      <w:pPr>
        <w:ind w:left="8974" w:hanging="267"/>
      </w:pPr>
    </w:lvl>
    <w:lvl w:ilvl="8">
      <w:numFmt w:val="bullet"/>
      <w:lvlText w:val="ï"/>
      <w:lvlJc w:val="left"/>
      <w:pPr>
        <w:ind w:left="9556" w:hanging="267"/>
      </w:pPr>
    </w:lvl>
  </w:abstractNum>
  <w:abstractNum w:abstractNumId="6" w15:restartNumberingAfterBreak="0">
    <w:nsid w:val="0C24726E"/>
    <w:multiLevelType w:val="hybridMultilevel"/>
    <w:tmpl w:val="33E8B0D8"/>
    <w:lvl w:ilvl="0" w:tplc="8578F1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141F6A"/>
    <w:multiLevelType w:val="hybridMultilevel"/>
    <w:tmpl w:val="D33C5F8E"/>
    <w:lvl w:ilvl="0" w:tplc="8578F1B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E54D5"/>
    <w:multiLevelType w:val="hybridMultilevel"/>
    <w:tmpl w:val="6B0081A8"/>
    <w:lvl w:ilvl="0" w:tplc="4C8294E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  <w:color w:val="FCEA10" w:themeColor="accent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0121D"/>
    <w:multiLevelType w:val="hybridMultilevel"/>
    <w:tmpl w:val="3A507D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CF046B"/>
    <w:multiLevelType w:val="multilevel"/>
    <w:tmpl w:val="61F0A32C"/>
    <w:styleLink w:val="BullettedList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A5B6BCA"/>
    <w:multiLevelType w:val="hybridMultilevel"/>
    <w:tmpl w:val="E75C6F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4"/>
  </w:num>
  <w:num w:numId="4">
    <w:abstractNumId w:val="4"/>
    <w:lvlOverride w:ilvl="0">
      <w:startOverride w:val="1"/>
    </w:lvlOverride>
  </w:num>
  <w:num w:numId="5">
    <w:abstractNumId w:val="10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11"/>
  </w:num>
  <w:num w:numId="11">
    <w:abstractNumId w:val="7"/>
  </w:num>
  <w:num w:numId="12">
    <w:abstractNumId w:val="6"/>
  </w:num>
  <w:num w:numId="13">
    <w:abstractNumId w:val="8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9"/>
  <w:removePersonalInformation/>
  <w:removeDateAndTime/>
  <w:displayBackgroundShape/>
  <w:embedSystemFonts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drawingGridHorizontalSpacing w:val="110"/>
  <w:drawingGridVerticalSpacing w:val="299"/>
  <w:displayHorizontalDrawingGridEvery w:val="0"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EE"/>
    <w:rsid w:val="00060042"/>
    <w:rsid w:val="00071E84"/>
    <w:rsid w:val="000B37CD"/>
    <w:rsid w:val="000B7AFD"/>
    <w:rsid w:val="000D4ED8"/>
    <w:rsid w:val="000F7D04"/>
    <w:rsid w:val="00142F43"/>
    <w:rsid w:val="00150ABD"/>
    <w:rsid w:val="00165697"/>
    <w:rsid w:val="00182225"/>
    <w:rsid w:val="001F5586"/>
    <w:rsid w:val="00222466"/>
    <w:rsid w:val="002738F7"/>
    <w:rsid w:val="002B525F"/>
    <w:rsid w:val="002E5E62"/>
    <w:rsid w:val="003911FB"/>
    <w:rsid w:val="003B0E6D"/>
    <w:rsid w:val="00472C27"/>
    <w:rsid w:val="004779CF"/>
    <w:rsid w:val="004B4268"/>
    <w:rsid w:val="004C16C7"/>
    <w:rsid w:val="00507E82"/>
    <w:rsid w:val="00543331"/>
    <w:rsid w:val="00555003"/>
    <w:rsid w:val="005801E5"/>
    <w:rsid w:val="00587DBA"/>
    <w:rsid w:val="00590471"/>
    <w:rsid w:val="005D01FA"/>
    <w:rsid w:val="005D1525"/>
    <w:rsid w:val="00647A4B"/>
    <w:rsid w:val="00691BEE"/>
    <w:rsid w:val="006A13E0"/>
    <w:rsid w:val="006B735D"/>
    <w:rsid w:val="00716927"/>
    <w:rsid w:val="00735D93"/>
    <w:rsid w:val="007443A0"/>
    <w:rsid w:val="00747D94"/>
    <w:rsid w:val="007703AC"/>
    <w:rsid w:val="007C3DBE"/>
    <w:rsid w:val="007F54A0"/>
    <w:rsid w:val="007F5B63"/>
    <w:rsid w:val="00846CB9"/>
    <w:rsid w:val="008472E9"/>
    <w:rsid w:val="00881A54"/>
    <w:rsid w:val="008C2CFC"/>
    <w:rsid w:val="008F6E2E"/>
    <w:rsid w:val="00960294"/>
    <w:rsid w:val="009628CC"/>
    <w:rsid w:val="009C2E65"/>
    <w:rsid w:val="009C5C67"/>
    <w:rsid w:val="009E5C5F"/>
    <w:rsid w:val="00A31E5F"/>
    <w:rsid w:val="00A35586"/>
    <w:rsid w:val="00A5390F"/>
    <w:rsid w:val="00AC1054"/>
    <w:rsid w:val="00AD5DE5"/>
    <w:rsid w:val="00B530D7"/>
    <w:rsid w:val="00B6466C"/>
    <w:rsid w:val="00BF4D49"/>
    <w:rsid w:val="00BF732A"/>
    <w:rsid w:val="00C4452C"/>
    <w:rsid w:val="00CD2054"/>
    <w:rsid w:val="00CE1E3D"/>
    <w:rsid w:val="00D173D9"/>
    <w:rsid w:val="00D6557B"/>
    <w:rsid w:val="00D6588B"/>
    <w:rsid w:val="00DF2F8A"/>
    <w:rsid w:val="00DF67B4"/>
    <w:rsid w:val="00E01290"/>
    <w:rsid w:val="00E5080E"/>
    <w:rsid w:val="00E90A60"/>
    <w:rsid w:val="00EB7708"/>
    <w:rsid w:val="00ED22BA"/>
    <w:rsid w:val="00EE7E09"/>
    <w:rsid w:val="00F0223C"/>
    <w:rsid w:val="00F105F0"/>
    <w:rsid w:val="00F22400"/>
    <w:rsid w:val="00F51250"/>
    <w:rsid w:val="00FA37E0"/>
    <w:rsid w:val="00FA6AE1"/>
    <w:rsid w:val="00FE7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E22791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nhideWhenUsed="1"/>
    <w:lsdException w:name="Date" w:semiHidden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uiPriority w:val="1"/>
    <w:qFormat/>
    <w:rsid w:val="007F54A0"/>
  </w:style>
  <w:style w:type="paragraph" w:styleId="Heading1">
    <w:name w:val="heading 1"/>
    <w:basedOn w:val="Normal"/>
    <w:next w:val="Normal"/>
    <w:link w:val="Heading1Char"/>
    <w:uiPriority w:val="9"/>
    <w:qFormat/>
    <w:rsid w:val="009C2E65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F51250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43A0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semiHidden/>
    <w:qFormat/>
    <w:rsid w:val="00F0223C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EE7E09"/>
    <w:rPr>
      <w:rFonts w:asciiTheme="minorHAnsi" w:hAnsiTheme="minorHAnsi" w:cs="Georgia"/>
    </w:rPr>
  </w:style>
  <w:style w:type="character" w:customStyle="1" w:styleId="Heading1Char">
    <w:name w:val="Heading 1 Char"/>
    <w:basedOn w:val="DefaultParagraphFont"/>
    <w:link w:val="Heading1"/>
    <w:uiPriority w:val="9"/>
    <w:rsid w:val="009C2E65"/>
    <w:rPr>
      <w:rFonts w:asciiTheme="majorHAnsi" w:hAnsiTheme="majorHAnsi"/>
      <w:b/>
      <w:bCs/>
      <w:caps/>
      <w:color w:val="7F4F92" w:themeColor="accent2" w:themeShade="80"/>
      <w:sz w:val="28"/>
      <w:szCs w:val="20"/>
    </w:rPr>
  </w:style>
  <w:style w:type="paragraph" w:styleId="ListParagraph">
    <w:name w:val="List Paragraph"/>
    <w:basedOn w:val="BodyText"/>
    <w:uiPriority w:val="34"/>
    <w:qFormat/>
    <w:rsid w:val="00F0223C"/>
    <w:pPr>
      <w:numPr>
        <w:numId w:val="2"/>
      </w:numPr>
      <w:spacing w:after="120"/>
    </w:pPr>
    <w:rPr>
      <w:szCs w:val="24"/>
    </w:rPr>
  </w:style>
  <w:style w:type="paragraph" w:styleId="Header">
    <w:name w:val="header"/>
    <w:basedOn w:val="Normal"/>
    <w:link w:val="HeaderChar"/>
    <w:uiPriority w:val="99"/>
    <w:semiHidden/>
    <w:rsid w:val="00BF4D49"/>
  </w:style>
  <w:style w:type="character" w:customStyle="1" w:styleId="HeaderChar">
    <w:name w:val="Header Char"/>
    <w:basedOn w:val="DefaultParagraphFont"/>
    <w:link w:val="Head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BF4D49"/>
  </w:style>
  <w:style w:type="character" w:customStyle="1" w:styleId="FooterChar">
    <w:name w:val="Footer Char"/>
    <w:basedOn w:val="DefaultParagraphFont"/>
    <w:link w:val="Footer"/>
    <w:uiPriority w:val="99"/>
    <w:semiHidden/>
    <w:rsid w:val="00BF4D49"/>
    <w:rPr>
      <w:rFonts w:asciiTheme="minorHAnsi" w:hAnsiTheme="minorHAnsi" w:cs="Georgia"/>
      <w:sz w:val="22"/>
      <w:szCs w:val="22"/>
    </w:rPr>
  </w:style>
  <w:style w:type="table" w:styleId="TableGrid">
    <w:name w:val="Table Grid"/>
    <w:basedOn w:val="TableNormal"/>
    <w:uiPriority w:val="39"/>
    <w:rsid w:val="00590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647A4B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</w:rPr>
  </w:style>
  <w:style w:type="character" w:customStyle="1" w:styleId="TitleChar">
    <w:name w:val="Title Char"/>
    <w:basedOn w:val="DefaultParagraphFont"/>
    <w:link w:val="Title"/>
    <w:uiPriority w:val="10"/>
    <w:rsid w:val="007F54A0"/>
    <w:rPr>
      <w:rFonts w:asciiTheme="majorHAnsi" w:hAnsiTheme="majorHAnsi"/>
      <w:bCs/>
      <w:caps/>
      <w:color w:val="0F3344" w:themeColor="accent1"/>
      <w:sz w:val="52"/>
      <w:szCs w:val="42"/>
    </w:rPr>
  </w:style>
  <w:style w:type="paragraph" w:customStyle="1" w:styleId="Information">
    <w:name w:val="Information"/>
    <w:basedOn w:val="Normal"/>
    <w:uiPriority w:val="1"/>
    <w:qFormat/>
    <w:rsid w:val="00071E84"/>
    <w:pPr>
      <w:kinsoku w:val="0"/>
      <w:overflowPunct w:val="0"/>
      <w:spacing w:before="4"/>
      <w:contextualSpacing/>
    </w:pPr>
    <w:rPr>
      <w:color w:val="FFFFFF" w:themeColor="background1"/>
      <w:szCs w:val="17"/>
    </w:rPr>
  </w:style>
  <w:style w:type="numbering" w:customStyle="1" w:styleId="BullettedList">
    <w:name w:val="Bulletted List"/>
    <w:uiPriority w:val="99"/>
    <w:rsid w:val="00F51250"/>
    <w:pPr>
      <w:numPr>
        <w:numId w:val="5"/>
      </w:numPr>
    </w:pPr>
  </w:style>
  <w:style w:type="character" w:styleId="Strong">
    <w:name w:val="Strong"/>
    <w:basedOn w:val="DefaultParagraphFont"/>
    <w:uiPriority w:val="22"/>
    <w:semiHidden/>
    <w:qFormat/>
    <w:rsid w:val="00F0223C"/>
    <w:rPr>
      <w:b/>
      <w:bCs/>
      <w:color w:val="FCEA10" w:themeColor="accent4"/>
    </w:rPr>
  </w:style>
  <w:style w:type="character" w:styleId="PlaceholderText">
    <w:name w:val="Placeholder Text"/>
    <w:basedOn w:val="DefaultParagraphFont"/>
    <w:uiPriority w:val="99"/>
    <w:semiHidden/>
    <w:rsid w:val="00222466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7443A0"/>
    <w:rPr>
      <w:rFonts w:asciiTheme="majorHAnsi" w:eastAsiaTheme="majorEastAsia" w:hAnsiTheme="majorHAnsi" w:cstheme="majorBidi"/>
      <w:b/>
      <w:caps/>
      <w:color w:val="FFFFFF" w:themeColor="background1"/>
      <w:sz w:val="28"/>
      <w:szCs w:val="24"/>
    </w:rPr>
  </w:style>
  <w:style w:type="paragraph" w:styleId="ListBullet2">
    <w:name w:val="List Bullet 2"/>
    <w:basedOn w:val="Normal"/>
    <w:uiPriority w:val="99"/>
    <w:semiHidden/>
    <w:unhideWhenUsed/>
    <w:rsid w:val="00F51250"/>
    <w:pPr>
      <w:numPr>
        <w:ilvl w:val="1"/>
        <w:numId w:val="5"/>
      </w:numPr>
      <w:contextualSpacing/>
    </w:pPr>
  </w:style>
  <w:style w:type="paragraph" w:styleId="NoSpacing">
    <w:name w:val="No Spacing"/>
    <w:basedOn w:val="Normal"/>
    <w:uiPriority w:val="1"/>
    <w:rsid w:val="00B6466C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Heading2Char">
    <w:name w:val="Heading 2 Char"/>
    <w:basedOn w:val="DefaultParagraphFont"/>
    <w:link w:val="Heading2"/>
    <w:uiPriority w:val="9"/>
    <w:rsid w:val="00F51250"/>
    <w:rPr>
      <w:rFonts w:asciiTheme="majorHAnsi" w:hAnsiTheme="majorHAnsi"/>
      <w:b/>
      <w:bCs/>
      <w:szCs w:val="20"/>
    </w:rPr>
  </w:style>
  <w:style w:type="paragraph" w:styleId="ListBullet3">
    <w:name w:val="List Bullet 3"/>
    <w:basedOn w:val="Normal"/>
    <w:uiPriority w:val="99"/>
    <w:semiHidden/>
    <w:unhideWhenUsed/>
    <w:rsid w:val="00F51250"/>
    <w:pPr>
      <w:numPr>
        <w:ilvl w:val="2"/>
        <w:numId w:val="5"/>
      </w:numPr>
      <w:contextualSpacing/>
    </w:pPr>
  </w:style>
  <w:style w:type="paragraph" w:styleId="ListBullet">
    <w:name w:val="List Bullet"/>
    <w:basedOn w:val="Normal"/>
    <w:uiPriority w:val="99"/>
    <w:rsid w:val="000F7D04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F51250"/>
    <w:pPr>
      <w:numPr>
        <w:ilvl w:val="3"/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F51250"/>
    <w:pPr>
      <w:numPr>
        <w:ilvl w:val="4"/>
        <w:numId w:val="5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erys\AppData\Roaming\Microsoft\Templates\Organic%20shapes%20resume.dotx" TargetMode="External"/></Relationship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toneSet" id="{F2BFEA35-E3A2-864B-9B31-47C3D98EAA98}" vid="{CDA613A3-2608-854A-9071-CC13B290F315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2B38A227-339A-4000-A0C7-373EDA6224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E869F2-BDA9-4453-94C3-CDFDB982140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392DE9-7424-456D-A478-7A0318BDBE6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AEB683C-C449-4A4F-A416-B08102268AD8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Organic shapes resume.dotx</Template>
  <TotalTime>0</TotalTime>
  <Pages>2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2019-11-18T18:34:00Z</dcterms:created>
  <dcterms:modified xsi:type="dcterms:W3CDTF">2021-07-08T13:15:00Z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